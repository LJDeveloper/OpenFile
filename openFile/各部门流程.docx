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EDF" w:rsidRPr="00E00353" w:rsidRDefault="00480EDF" w:rsidP="00E00353">
      <w:pPr>
        <w:spacing w:line="220" w:lineRule="atLeast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t xml:space="preserve">  </w:t>
      </w:r>
      <w:r w:rsidRPr="00E00353">
        <w:rPr>
          <w:rFonts w:ascii="黑体" w:eastAsia="黑体" w:hAnsi="黑体"/>
          <w:b/>
          <w:sz w:val="44"/>
          <w:szCs w:val="44"/>
        </w:rPr>
        <w:t>OA</w:t>
      </w:r>
      <w:r w:rsidRPr="00E00353">
        <w:rPr>
          <w:rFonts w:ascii="黑体" w:eastAsia="黑体" w:hAnsi="黑体" w:hint="eastAsia"/>
          <w:b/>
          <w:sz w:val="44"/>
          <w:szCs w:val="44"/>
        </w:rPr>
        <w:t>流程设置</w:t>
      </w:r>
    </w:p>
    <w:p w:rsidR="00480EDF" w:rsidRPr="00E00353" w:rsidRDefault="00480EDF" w:rsidP="008D7EE9">
      <w:pPr>
        <w:spacing w:line="220" w:lineRule="atLeast"/>
        <w:ind w:firstLineChars="200" w:firstLine="31680"/>
        <w:rPr>
          <w:rFonts w:ascii="宋体" w:eastAsia="宋体" w:hAnsi="宋体"/>
          <w:sz w:val="28"/>
          <w:szCs w:val="28"/>
        </w:rPr>
      </w:pPr>
      <w:r w:rsidRPr="00E00353">
        <w:rPr>
          <w:rFonts w:ascii="宋体" w:eastAsia="宋体" w:hAnsi="宋体" w:hint="eastAsia"/>
          <w:sz w:val="28"/>
          <w:szCs w:val="28"/>
        </w:rPr>
        <w:t>各部门文件流转审批环节及和各分公司办事处的文件流转审批关系</w:t>
      </w:r>
      <w:r w:rsidRPr="00E00353">
        <w:rPr>
          <w:rFonts w:ascii="宋体" w:eastAsia="宋体" w:hAnsi="宋体"/>
          <w:sz w:val="28"/>
          <w:szCs w:val="28"/>
        </w:rPr>
        <w:t xml:space="preserve"> </w:t>
      </w:r>
      <w:r w:rsidRPr="00E00353">
        <w:rPr>
          <w:rFonts w:ascii="宋体" w:eastAsia="宋体" w:hAnsi="宋体" w:hint="eastAsia"/>
          <w:sz w:val="28"/>
          <w:szCs w:val="28"/>
        </w:rPr>
        <w:t>，具体：</w:t>
      </w:r>
    </w:p>
    <w:p w:rsidR="00480EDF" w:rsidRPr="000535B5" w:rsidRDefault="00480EDF" w:rsidP="00D31D50">
      <w:pPr>
        <w:spacing w:line="220" w:lineRule="atLeas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公司总</w:t>
      </w:r>
      <w:r w:rsidRPr="000535B5">
        <w:rPr>
          <w:rFonts w:ascii="宋体" w:eastAsia="宋体" w:hAnsi="宋体" w:hint="eastAsia"/>
          <w:b/>
          <w:sz w:val="28"/>
          <w:szCs w:val="28"/>
        </w:rPr>
        <w:t>部协同办公</w:t>
      </w:r>
    </w:p>
    <w:p w:rsidR="00480EDF" w:rsidRPr="00E00353" w:rsidRDefault="00480EDF" w:rsidP="001A5EA5">
      <w:pPr>
        <w:pStyle w:val="ListParagraph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人力资源部</w:t>
      </w:r>
      <w:r w:rsidRPr="00E00353">
        <w:rPr>
          <w:rFonts w:ascii="宋体" w:eastAsia="宋体" w:hAnsi="宋体" w:hint="eastAsia"/>
          <w:sz w:val="28"/>
          <w:szCs w:val="28"/>
        </w:rPr>
        <w:t>：</w:t>
      </w:r>
    </w:p>
    <w:p w:rsidR="00480EDF" w:rsidRDefault="00480EDF" w:rsidP="001A5EA5">
      <w:pPr>
        <w:pStyle w:val="ListParagraph"/>
        <w:numPr>
          <w:ilvl w:val="0"/>
          <w:numId w:val="2"/>
        </w:numPr>
        <w:spacing w:line="220" w:lineRule="atLeast"/>
        <w:ind w:firstLineChars="0"/>
        <w:rPr>
          <w:rFonts w:ascii="宋体" w:eastAsia="宋体" w:hAnsi="宋体"/>
          <w:sz w:val="28"/>
          <w:szCs w:val="28"/>
        </w:rPr>
      </w:pPr>
      <w:r w:rsidRPr="00E00353">
        <w:rPr>
          <w:rFonts w:ascii="宋体" w:eastAsia="宋体" w:hAnsi="宋体" w:hint="eastAsia"/>
          <w:sz w:val="28"/>
          <w:szCs w:val="28"/>
        </w:rPr>
        <w:t>请假</w:t>
      </w:r>
    </w:p>
    <w:p w:rsidR="00480EDF" w:rsidRPr="00E00353" w:rsidRDefault="00480EDF" w:rsidP="006A1016">
      <w:pPr>
        <w:pStyle w:val="ListParagraph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line id="_x0000_s1026" style="position:absolute;left:0;text-align:left;z-index:251716096" from="36pt,10.7pt" to="81pt,10.7pt"/>
        </w:pict>
      </w:r>
      <w:r>
        <w:rPr>
          <w:noProof/>
        </w:rPr>
        <w:pict>
          <v:line id="_x0000_s1027" style="position:absolute;left:0;text-align:left;z-index:251710976" from="36pt,10.7pt" to="36pt,199.7pt"/>
        </w:pict>
      </w:r>
      <w:r>
        <w:rPr>
          <w:noProof/>
        </w:rPr>
        <w:pict>
          <v:rect id="_x0000_s1028" style="position:absolute;left:0;text-align:left;margin-left:81pt;margin-top:1.7pt;width:73.5pt;height:27.95pt;z-index:251715072">
            <v:textbox style="mso-next-textbox:#_x0000_s1028">
              <w:txbxContent>
                <w:p w:rsidR="00480EDF" w:rsidRDefault="00480EDF">
                  <w:r>
                    <w:rPr>
                      <w:rFonts w:hint="eastAsia"/>
                      <w:noProof/>
                    </w:rPr>
                    <w:t>申请人</w:t>
                  </w:r>
                </w:p>
              </w:txbxContent>
            </v:textbox>
          </v:rect>
        </w:pict>
      </w:r>
      <w:r>
        <w:rPr>
          <w:noProof/>
        </w:rPr>
        <w:pict>
          <v:line id="_x0000_s1029" style="position:absolute;left:0;text-align:left;z-index:251714048" from="63pt,19.7pt" to="81pt,19.7pt">
            <v:stroke endarrow="block"/>
          </v:line>
        </w:pict>
      </w:r>
      <w:r>
        <w:rPr>
          <w:noProof/>
        </w:rPr>
        <w:pict>
          <v:line id="_x0000_s1030" style="position:absolute;left:0;text-align:left;z-index:251712000" from="63pt,19.7pt" to="63pt,145.7pt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92.1pt;margin-top:14.35pt;width:.05pt;height:63.25pt;flip:y;z-index:251562496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92.65pt;margin-top:20.75pt;width:17.65pt;height:71.25pt;z-index:251565568" stroked="f">
            <v:textbox style="mso-next-textbox:#_x0000_s1032">
              <w:txbxContent>
                <w:p w:rsidR="00480EDF" w:rsidRDefault="00480EDF">
                  <w:r>
                    <w:rPr>
                      <w:rFonts w:hint="eastAsia"/>
                    </w:rPr>
                    <w:t>不同意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left:0;text-align:left;margin-left:153.2pt;margin-top:14.35pt;width:38.9pt;height:0;flip:x;z-index:251563520" o:connectortype="straight">
            <v:stroke endarrow="block"/>
          </v:shape>
        </w:pict>
      </w:r>
      <w:r>
        <w:rPr>
          <w:rFonts w:ascii="宋体" w:eastAsia="宋体" w:hAnsi="宋体"/>
          <w:sz w:val="28"/>
          <w:szCs w:val="28"/>
        </w:rPr>
        <w:t xml:space="preserve"> </w:t>
      </w:r>
    </w:p>
    <w:p w:rsidR="00480EDF" w:rsidRDefault="00480EDF" w:rsidP="006A1016">
      <w:pPr>
        <w:pStyle w:val="ListParagraph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shape id="_x0000_s1034" type="#_x0000_t32" style="position:absolute;left:0;text-align:left;margin-left:114.25pt;margin-top:.2pt;width:0;height:32.3pt;z-index:251558400" o:connectortype="straight">
            <v:stroke endarrow="block"/>
          </v:shape>
        </w:pict>
      </w:r>
    </w:p>
    <w:p w:rsidR="00480EDF" w:rsidRPr="006A1016" w:rsidRDefault="00480EDF" w:rsidP="008D7EE9">
      <w:pPr>
        <w:pStyle w:val="ListParagraph"/>
        <w:ind w:firstLine="3168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shape id="_x0000_s1035" type="#_x0000_t202" style="position:absolute;left:0;text-align:left;margin-left:45pt;margin-top:8.4pt;width:28.35pt;height:49.95pt;z-index:251564544" stroked="f">
            <v:shadow type="perspective" opacity=".5" origin=",.5" offset="0,0" matrix=",56756f,,.5"/>
            <v:textbox style="mso-next-textbox:#_x0000_s1035">
              <w:txbxContent>
                <w:p w:rsidR="00480EDF" w:rsidRDefault="00480EDF">
                  <w:r>
                    <w:rPr>
                      <w:rFonts w:hint="eastAsia"/>
                    </w:rPr>
                    <w:t>同意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32" style="position:absolute;left:0;text-align:left;margin-left:150.45pt;margin-top:21.25pt;width:41.65pt;height:0;z-index:251561472" o:connectortype="straight"/>
        </w:pict>
      </w:r>
      <w:r>
        <w:rPr>
          <w:noProof/>
        </w:rPr>
        <w:pict>
          <v:rect id="_x0000_s1037" style="position:absolute;left:0;text-align:left;margin-left:77.45pt;margin-top:4.95pt;width:73.5pt;height:27.95pt;z-index:251559424">
            <v:textbox style="mso-next-textbox:#_x0000_s1037">
              <w:txbxContent>
                <w:p w:rsidR="00480EDF" w:rsidRDefault="00480EDF" w:rsidP="006A1016">
                  <w:r>
                    <w:rPr>
                      <w:rFonts w:hint="eastAsia"/>
                    </w:rPr>
                    <w:t>部门经理</w:t>
                  </w:r>
                </w:p>
              </w:txbxContent>
            </v:textbox>
          </v:rect>
        </w:pict>
      </w:r>
    </w:p>
    <w:p w:rsidR="00480EDF" w:rsidRPr="006A1016" w:rsidRDefault="00480EDF" w:rsidP="006A1016">
      <w:pPr>
        <w:tabs>
          <w:tab w:val="left" w:pos="2160"/>
        </w:tabs>
        <w:spacing w:line="220" w:lineRule="atLeast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shape id="_x0000_s1038" type="#_x0000_t202" style="position:absolute;margin-left:135pt;margin-top:16.2pt;width:63pt;height:27pt;z-index:251709952" stroked="f">
            <v:textbox style="mso-next-textbox:#_x0000_s1038">
              <w:txbxContent>
                <w:p w:rsidR="00480EDF" w:rsidRDefault="00480EDF" w:rsidP="002F2CCB">
                  <w:r>
                    <w:rPr>
                      <w:rFonts w:hint="eastAsia"/>
                    </w:rPr>
                    <w:t>不同意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39" style="position:absolute;z-index:251708928" from="108pt,7.2pt" to="108pt,43.2pt">
            <v:stroke endarrow="block"/>
          </v:line>
        </w:pict>
      </w:r>
      <w:r>
        <w:rPr>
          <w:noProof/>
        </w:rPr>
        <w:pict>
          <v:line id="_x0000_s1040" style="position:absolute;flip:y;z-index:251707904" from="126pt,7.2pt" to="126pt,43.2pt">
            <v:stroke endarrow="block"/>
          </v:line>
        </w:pict>
      </w:r>
      <w:r>
        <w:rPr>
          <w:noProof/>
        </w:rPr>
        <w:pict>
          <v:shape id="_x0000_s1041" type="#_x0000_t202" style="position:absolute;margin-left:76.15pt;margin-top:19.4pt;width:37.35pt;height:21.3pt;z-index:251566592" stroked="f">
            <v:textbox style="mso-next-textbox:#_x0000_s1041">
              <w:txbxContent>
                <w:p w:rsidR="00480EDF" w:rsidRDefault="00480EDF">
                  <w:r>
                    <w:rPr>
                      <w:rFonts w:hint="eastAsia"/>
                    </w:rPr>
                    <w:t>同意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sz w:val="28"/>
          <w:szCs w:val="28"/>
        </w:rPr>
        <w:tab/>
      </w:r>
    </w:p>
    <w:p w:rsidR="00480EDF" w:rsidRDefault="00480EDF" w:rsidP="006A1016">
      <w:pPr>
        <w:pStyle w:val="ListParagraph"/>
        <w:tabs>
          <w:tab w:val="left" w:pos="4070"/>
        </w:tabs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042" style="position:absolute;left:0;text-align:left;margin-left:81pt;margin-top:15.05pt;width:81pt;height:27pt;z-index:251705856">
            <v:textbox style="mso-next-textbox:#_x0000_s1042">
              <w:txbxContent>
                <w:p w:rsidR="00480EDF" w:rsidRDefault="00480EDF">
                  <w:r>
                    <w:rPr>
                      <w:rFonts w:hint="eastAsia"/>
                    </w:rPr>
                    <w:t>总经理批示</w:t>
                  </w:r>
                </w:p>
              </w:txbxContent>
            </v:textbox>
          </v:rect>
        </w:pict>
      </w:r>
      <w:r>
        <w:rPr>
          <w:rFonts w:ascii="宋体" w:eastAsia="宋体" w:hAnsi="宋体"/>
          <w:sz w:val="28"/>
          <w:szCs w:val="28"/>
        </w:rPr>
        <w:tab/>
      </w:r>
    </w:p>
    <w:p w:rsidR="00480EDF" w:rsidRDefault="00480EDF" w:rsidP="006A1016">
      <w:pPr>
        <w:pStyle w:val="ListParagraph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line id="_x0000_s1043" style="position:absolute;left:0;text-align:left;z-index:251713024" from="63pt,4.9pt" to="81pt,4.9pt"/>
        </w:pict>
      </w:r>
      <w:r>
        <w:rPr>
          <w:noProof/>
        </w:rPr>
        <w:pict>
          <v:line id="_x0000_s1044" style="position:absolute;left:0;text-align:left;z-index:251706880" from="117pt,13.9pt" to="117pt,40.9pt">
            <v:stroke endarrow="block"/>
          </v:line>
        </w:pict>
      </w:r>
    </w:p>
    <w:p w:rsidR="00480EDF" w:rsidRDefault="00480EDF" w:rsidP="006A1016">
      <w:pPr>
        <w:pStyle w:val="ListParagraph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045" style="position:absolute;left:0;text-align:left;margin-left:81pt;margin-top:12.75pt;width:73.5pt;height:27.95pt;z-index:251560448">
            <v:textbox style="mso-next-textbox:#_x0000_s1045">
              <w:txbxContent>
                <w:p w:rsidR="00480EDF" w:rsidRDefault="00480EDF" w:rsidP="006A1016">
                  <w:r>
                    <w:rPr>
                      <w:rFonts w:hint="eastAsia"/>
                    </w:rPr>
                    <w:t>人力资源</w:t>
                  </w:r>
                </w:p>
              </w:txbxContent>
            </v:textbox>
          </v:rect>
        </w:pict>
      </w:r>
    </w:p>
    <w:p w:rsidR="00480EDF" w:rsidRDefault="00480EDF" w:rsidP="003F666A">
      <w:pPr>
        <w:pStyle w:val="ListParagraph"/>
        <w:spacing w:line="220" w:lineRule="atLeast"/>
        <w:ind w:firstLineChars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line id="_x0000_s1046" style="position:absolute;left:0;text-align:left;z-index:251717120" from="36pt,2.6pt" to="81pt,2.6pt">
            <v:stroke endarrow="block"/>
          </v:line>
        </w:pict>
      </w:r>
    </w:p>
    <w:p w:rsidR="00480EDF" w:rsidRPr="00745A62" w:rsidRDefault="00480EDF" w:rsidP="003F666A">
      <w:pPr>
        <w:pStyle w:val="ListParagraph"/>
        <w:spacing w:line="220" w:lineRule="atLeas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>人员入职流程</w:t>
      </w:r>
    </w:p>
    <w:p w:rsidR="00480EDF" w:rsidRDefault="00480EDF" w:rsidP="00BE2E79">
      <w:pPr>
        <w:spacing w:line="220" w:lineRule="atLeast"/>
        <w:ind w:left="72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line id="_x0000_s1047" style="position:absolute;left:0;text-align:left;z-index:251724288" from="243pt,18.3pt" to="243pt,54.3pt"/>
        </w:pict>
      </w:r>
      <w:r>
        <w:rPr>
          <w:noProof/>
        </w:rPr>
        <w:pict>
          <v:line id="_x0000_s1048" style="position:absolute;left:0;text-align:left;flip:x;z-index:251723264" from="180pt,18.3pt" to="243pt,18.3pt">
            <v:stroke endarrow="block"/>
          </v:line>
        </w:pict>
      </w:r>
      <w:r>
        <w:rPr>
          <w:noProof/>
        </w:rPr>
        <w:pict>
          <v:rect id="_x0000_s1049" style="position:absolute;left:0;text-align:left;margin-left:77.45pt;margin-top:1.15pt;width:102.55pt;height:27.95pt;z-index:251567616">
            <v:textbox style="mso-next-textbox:#_x0000_s1049">
              <w:txbxContent>
                <w:p w:rsidR="00480EDF" w:rsidRPr="003F666A" w:rsidRDefault="00480EDF" w:rsidP="003F666A">
                  <w:pPr>
                    <w:rPr>
                      <w:sz w:val="18"/>
                      <w:szCs w:val="18"/>
                    </w:rPr>
                  </w:pPr>
                  <w:r w:rsidRPr="003F666A">
                    <w:rPr>
                      <w:rFonts w:hint="eastAsia"/>
                      <w:sz w:val="18"/>
                      <w:szCs w:val="18"/>
                    </w:rPr>
                    <w:t>人力资源部经理计划</w:t>
                  </w:r>
                </w:p>
                <w:p w:rsidR="00480EDF" w:rsidRPr="003F666A" w:rsidRDefault="00480EDF" w:rsidP="003F666A"/>
              </w:txbxContent>
            </v:textbox>
          </v:rect>
        </w:pict>
      </w: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noProof/>
        </w:rPr>
        <w:pict>
          <v:shape id="_x0000_s1050" type="#_x0000_t202" style="position:absolute;left:0;text-align:left;margin-left:241.4pt;margin-top:20.75pt;width:17.65pt;height:71.25pt;z-index:251570688;mso-position-horizontal-relative:text;mso-position-vertical-relative:text" stroked="f">
            <v:textbox style="mso-next-textbox:#_x0000_s1050">
              <w:txbxContent>
                <w:p w:rsidR="00480EDF" w:rsidRDefault="00480EDF" w:rsidP="00BE2E79">
                  <w:r>
                    <w:rPr>
                      <w:rFonts w:hint="eastAsia"/>
                    </w:rPr>
                    <w:t>不同意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sz w:val="28"/>
          <w:szCs w:val="28"/>
        </w:rPr>
        <w:t xml:space="preserve">   </w:t>
      </w:r>
    </w:p>
    <w:p w:rsidR="00480EDF" w:rsidRDefault="00480EDF" w:rsidP="00BE2E79">
      <w:pPr>
        <w:pStyle w:val="ListParagraph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051" style="position:absolute;left:0;text-align:left;margin-left:1in;margin-top:17.15pt;width:102.15pt;height:24.2pt;z-index:251726336">
            <v:textbox style="mso-next-textbox:#_x0000_s1051">
              <w:txbxContent>
                <w:p w:rsidR="00480EDF" w:rsidRPr="002E194F" w:rsidRDefault="00480EDF" w:rsidP="00BE2E79">
                  <w:r w:rsidRPr="002E194F">
                    <w:rPr>
                      <w:rFonts w:hint="eastAsia"/>
                    </w:rPr>
                    <w:t>面试</w:t>
                  </w:r>
                  <w:r>
                    <w:rPr>
                      <w:rFonts w:hint="eastAsia"/>
                    </w:rPr>
                    <w:t>、笔试</w:t>
                  </w:r>
                  <w:r w:rsidRPr="002E194F">
                    <w:rPr>
                      <w:rFonts w:hint="eastAsia"/>
                    </w:rPr>
                    <w:t>筛选</w:t>
                  </w:r>
                </w:p>
              </w:txbxContent>
            </v:textbox>
          </v:rect>
        </w:pict>
      </w:r>
      <w:r>
        <w:rPr>
          <w:noProof/>
        </w:rPr>
        <w:pict>
          <v:line id="_x0000_s1052" style="position:absolute;left:0;text-align:left;z-index:251725312" from="162pt,26.15pt" to="243pt,26.15pt"/>
        </w:pict>
      </w:r>
      <w:r>
        <w:rPr>
          <w:noProof/>
        </w:rPr>
        <w:pict>
          <v:shape id="_x0000_s1053" type="#_x0000_t32" style="position:absolute;left:0;text-align:left;margin-left:119.05pt;margin-top:.95pt;width:0;height:14.15pt;z-index:251574784" o:connectortype="straight">
            <v:stroke endarrow="block"/>
          </v:shape>
        </w:pict>
      </w:r>
    </w:p>
    <w:p w:rsidR="00480EDF" w:rsidRDefault="00480EDF" w:rsidP="008D7EE9">
      <w:pPr>
        <w:pStyle w:val="ListParagraph"/>
        <w:ind w:firstLine="3168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054" style="position:absolute;left:0;text-align:left;margin-left:78.2pt;margin-top:27.2pt;width:92.8pt;height:24.2pt;z-index:251573760">
            <v:textbox style="mso-next-textbox:#_x0000_s1054">
              <w:txbxContent>
                <w:p w:rsidR="00480EDF" w:rsidRDefault="00480EDF" w:rsidP="00BE2E79">
                  <w:r>
                    <w:rPr>
                      <w:rFonts w:hint="eastAsia"/>
                    </w:rPr>
                    <w:t>子公司请示</w:t>
                  </w:r>
                </w:p>
                <w:p w:rsidR="00480EDF" w:rsidRDefault="00480EDF" w:rsidP="00BE2E79"/>
              </w:txbxContent>
            </v:textbox>
          </v:rect>
        </w:pict>
      </w:r>
      <w:r>
        <w:rPr>
          <w:noProof/>
        </w:rPr>
        <w:pict>
          <v:shape id="_x0000_s1055" type="#_x0000_t32" style="position:absolute;left:0;text-align:left;margin-left:120.55pt;margin-top:12.1pt;width:0;height:14.15pt;z-index:251575808" o:connectortype="straight">
            <v:stroke endarrow="block"/>
          </v:shape>
        </w:pict>
      </w:r>
    </w:p>
    <w:p w:rsidR="00480EDF" w:rsidRDefault="00480EDF" w:rsidP="00BE2E79">
      <w:pPr>
        <w:tabs>
          <w:tab w:val="left" w:pos="2160"/>
        </w:tabs>
        <w:spacing w:line="220" w:lineRule="atLeast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shape id="_x0000_s1056" type="#_x0000_t32" style="position:absolute;margin-left:120.1pt;margin-top:23.25pt;width:0;height:14.15pt;z-index:251576832" o:connectortype="straight">
            <v:stroke endarrow="block"/>
          </v:shape>
        </w:pict>
      </w:r>
      <w:r>
        <w:rPr>
          <w:rFonts w:ascii="宋体" w:eastAsia="宋体" w:hAnsi="宋体"/>
          <w:sz w:val="28"/>
          <w:szCs w:val="28"/>
        </w:rPr>
        <w:tab/>
      </w:r>
    </w:p>
    <w:p w:rsidR="00480EDF" w:rsidRDefault="00480EDF" w:rsidP="00BE2E79">
      <w:pPr>
        <w:pStyle w:val="ListParagraph"/>
        <w:tabs>
          <w:tab w:val="left" w:pos="4070"/>
        </w:tabs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057" style="position:absolute;left:0;text-align:left;margin-left:77.45pt;margin-top:12.9pt;width:93.55pt;height:23.5pt;z-index:251572736">
            <v:textbox style="mso-next-textbox:#_x0000_s1057">
              <w:txbxContent>
                <w:p w:rsidR="00480EDF" w:rsidRDefault="00480EDF" w:rsidP="00BE2E79">
                  <w:pPr>
                    <w:jc w:val="center"/>
                  </w:pPr>
                  <w:r>
                    <w:rPr>
                      <w:rFonts w:hint="eastAsia"/>
                    </w:rPr>
                    <w:t>集团人力资源部</w:t>
                  </w:r>
                </w:p>
              </w:txbxContent>
            </v:textbox>
          </v:rect>
        </w:pict>
      </w:r>
      <w:r>
        <w:rPr>
          <w:rFonts w:ascii="宋体" w:eastAsia="宋体" w:hAnsi="宋体"/>
          <w:sz w:val="28"/>
          <w:szCs w:val="28"/>
        </w:rPr>
        <w:t xml:space="preserve"> </w:t>
      </w:r>
    </w:p>
    <w:p w:rsidR="00480EDF" w:rsidRDefault="00480EDF" w:rsidP="00BE2E79">
      <w:pPr>
        <w:pStyle w:val="ListParagraph"/>
        <w:tabs>
          <w:tab w:val="left" w:pos="4070"/>
        </w:tabs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058" style="position:absolute;left:0;text-align:left;margin-left:77.85pt;margin-top:26.6pt;width:102.15pt;height:27.25pt;z-index:251568640">
            <v:textbox style="mso-next-textbox:#_x0000_s1058">
              <w:txbxContent>
                <w:p w:rsidR="00480EDF" w:rsidRPr="003F666A" w:rsidRDefault="00480EDF" w:rsidP="00BE2E79">
                  <w:pPr>
                    <w:jc w:val="center"/>
                    <w:rPr>
                      <w:sz w:val="18"/>
                      <w:szCs w:val="18"/>
                    </w:rPr>
                  </w:pPr>
                  <w:r w:rsidRPr="003F666A">
                    <w:rPr>
                      <w:rFonts w:hint="eastAsia"/>
                      <w:sz w:val="18"/>
                      <w:szCs w:val="18"/>
                    </w:rPr>
                    <w:t>冀中能源人力资源部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9" type="#_x0000_t32" style="position:absolute;left:0;text-align:left;margin-left:120.55pt;margin-top:10.35pt;width:0;height:14.15pt;z-index:251577856" o:connectortype="straight">
            <v:stroke endarrow="block"/>
          </v:shape>
        </w:pict>
      </w:r>
    </w:p>
    <w:p w:rsidR="00480EDF" w:rsidRDefault="00480EDF" w:rsidP="00BE2E79">
      <w:pPr>
        <w:pStyle w:val="ListParagraph"/>
        <w:tabs>
          <w:tab w:val="left" w:pos="4070"/>
        </w:tabs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:rsidR="00480EDF" w:rsidRDefault="00480EDF" w:rsidP="00BE2E79">
      <w:pPr>
        <w:pStyle w:val="ListParagraph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line id="_x0000_s1060" style="position:absolute;left:0;text-align:left;z-index:251719168" from="117pt,1.2pt" to="117pt,19.2pt">
            <v:stroke endarrow="block"/>
          </v:line>
        </w:pict>
      </w:r>
      <w:r>
        <w:rPr>
          <w:noProof/>
        </w:rPr>
        <w:pict>
          <v:rect id="_x0000_s1061" style="position:absolute;left:0;text-align:left;margin-left:81pt;margin-top:19.2pt;width:99pt;height:27pt;z-index:251718144" filled="f">
            <v:textbox style="mso-next-textbox:#_x0000_s1061">
              <w:txbxContent>
                <w:p w:rsidR="00480EDF" w:rsidRDefault="00480EDF" w:rsidP="00C1631D">
                  <w:pPr>
                    <w:jc w:val="center"/>
                  </w:pPr>
                  <w:r>
                    <w:rPr>
                      <w:rFonts w:hint="eastAsia"/>
                    </w:rPr>
                    <w:t>董事长批示</w:t>
                  </w:r>
                </w:p>
              </w:txbxContent>
            </v:textbox>
          </v:rect>
        </w:pict>
      </w:r>
    </w:p>
    <w:p w:rsidR="00480EDF" w:rsidRDefault="00480EDF" w:rsidP="00BE2E79">
      <w:pPr>
        <w:pStyle w:val="ListParagraph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line id="_x0000_s1062" style="position:absolute;left:0;text-align:left;z-index:251721216" from="27pt,9.05pt" to="27pt,45.05pt">
            <v:stroke endarrow="block"/>
          </v:line>
        </w:pict>
      </w:r>
      <w:r>
        <w:rPr>
          <w:noProof/>
        </w:rPr>
        <w:pict>
          <v:line id="_x0000_s1063" style="position:absolute;left:0;text-align:left;z-index:251720192" from="27pt,9.05pt" to="81pt,9.05pt"/>
        </w:pict>
      </w:r>
    </w:p>
    <w:p w:rsidR="00480EDF" w:rsidRDefault="00480EDF" w:rsidP="00BE2E79">
      <w:pPr>
        <w:pStyle w:val="ListParagraph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064" style="position:absolute;left:0;text-align:left;margin-left:180pt;margin-top:16.9pt;width:99pt;height:27.95pt;z-index:251571712">
            <v:textbox style="mso-next-textbox:#_x0000_s1064">
              <w:txbxContent>
                <w:p w:rsidR="00480EDF" w:rsidRDefault="00480EDF" w:rsidP="002E194F">
                  <w:pPr>
                    <w:jc w:val="both"/>
                  </w:pPr>
                  <w:r>
                    <w:rPr>
                      <w:rFonts w:hint="eastAsia"/>
                    </w:rPr>
                    <w:t>子公司办理手续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5" style="position:absolute;left:0;text-align:left;margin-left:3.2pt;margin-top:17.4pt;width:73.5pt;height:27.95pt;z-index:251569664">
            <v:textbox style="mso-next-textbox:#_x0000_s1065">
              <w:txbxContent>
                <w:p w:rsidR="00480EDF" w:rsidRDefault="00480EDF" w:rsidP="00BE2E79">
                  <w:pPr>
                    <w:jc w:val="center"/>
                  </w:pPr>
                  <w:r>
                    <w:rPr>
                      <w:rFonts w:hint="eastAsia"/>
                    </w:rPr>
                    <w:t>人力资源部</w:t>
                  </w:r>
                </w:p>
              </w:txbxContent>
            </v:textbox>
          </v:rect>
        </w:pict>
      </w:r>
    </w:p>
    <w:p w:rsidR="00480EDF" w:rsidRDefault="00480EDF" w:rsidP="00BE2E79">
      <w:pPr>
        <w:pStyle w:val="ListParagraph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line id="_x0000_s1066" style="position:absolute;left:0;text-align:left;z-index:251722240" from="81pt,6.7pt" to="180pt,6.7pt">
            <v:stroke endarrow="block"/>
          </v:line>
        </w:pict>
      </w:r>
    </w:p>
    <w:p w:rsidR="00480EDF" w:rsidRDefault="00480EDF" w:rsidP="00745A62">
      <w:pPr>
        <w:pStyle w:val="ListParagraph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</w:p>
    <w:p w:rsidR="00480EDF" w:rsidRDefault="00480EDF" w:rsidP="00745A62">
      <w:pPr>
        <w:pStyle w:val="ListParagraph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</w:p>
    <w:p w:rsidR="00480EDF" w:rsidRDefault="00480EDF" w:rsidP="00745A62">
      <w:pPr>
        <w:pStyle w:val="ListParagraph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</w:p>
    <w:p w:rsidR="00480EDF" w:rsidRPr="00745A62" w:rsidRDefault="00480EDF" w:rsidP="002E194F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 w:rsidRPr="001502FE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人员离职流程</w:t>
      </w:r>
    </w:p>
    <w:p w:rsidR="00480EDF" w:rsidRDefault="00480EDF" w:rsidP="00BE2E79">
      <w:pPr>
        <w:spacing w:line="220" w:lineRule="atLeast"/>
        <w:ind w:left="72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067" style="position:absolute;left:0;text-align:left;margin-left:1in;margin-top:1.15pt;width:117pt;height:27.95pt;z-index:251578880">
            <v:textbox style="mso-next-textbox:#_x0000_s1067">
              <w:txbxContent>
                <w:p w:rsidR="00480EDF" w:rsidRDefault="00480EDF" w:rsidP="00BE2E79">
                  <w:pPr>
                    <w:jc w:val="center"/>
                  </w:pPr>
                  <w:r>
                    <w:rPr>
                      <w:rFonts w:hint="eastAsia"/>
                    </w:rPr>
                    <w:t>申请人</w:t>
                  </w:r>
                </w:p>
              </w:txbxContent>
            </v:textbox>
          </v:rect>
        </w:pict>
      </w:r>
      <w:r>
        <w:rPr>
          <w:rFonts w:ascii="宋体" w:eastAsia="宋体" w:hAnsi="宋体"/>
          <w:sz w:val="28"/>
          <w:szCs w:val="28"/>
        </w:rPr>
        <w:t xml:space="preserve">       </w:t>
      </w:r>
    </w:p>
    <w:p w:rsidR="00480EDF" w:rsidRDefault="00480EDF" w:rsidP="00BE2E79">
      <w:pPr>
        <w:pStyle w:val="ListParagraph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068" style="position:absolute;left:0;text-align:left;margin-left:1in;margin-top:23.55pt;width:117pt;height:24.2pt;z-index:251727360">
            <v:textbox style="mso-next-textbox:#_x0000_s1068">
              <w:txbxContent>
                <w:p w:rsidR="00480EDF" w:rsidRDefault="00480EDF" w:rsidP="00BE2E79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子公司人力资源部经理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left:0;text-align:left;margin-left:135pt;margin-top:5.55pt;width:0;height:14.15pt;z-index:251584000" o:connectortype="straight">
            <v:stroke endarrow="block"/>
          </v:shape>
        </w:pict>
      </w:r>
    </w:p>
    <w:p w:rsidR="00480EDF" w:rsidRDefault="00480EDF" w:rsidP="008D7EE9">
      <w:pPr>
        <w:pStyle w:val="ListParagraph"/>
        <w:ind w:firstLine="3168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line id="_x0000_s1070" style="position:absolute;left:0;text-align:left;z-index:251758080" from="135pt,13.4pt" to="135pt,40.4pt">
            <v:stroke endarrow="block"/>
          </v:line>
        </w:pict>
      </w:r>
    </w:p>
    <w:p w:rsidR="00480EDF" w:rsidRDefault="00480EDF" w:rsidP="00BE2E79">
      <w:pPr>
        <w:tabs>
          <w:tab w:val="left" w:pos="2160"/>
        </w:tabs>
        <w:spacing w:line="220" w:lineRule="atLeast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071" style="position:absolute;margin-left:81pt;margin-top:12.2pt;width:110.8pt;height:24.2pt;z-index:251582976">
            <v:textbox style="mso-next-textbox:#_x0000_s1071">
              <w:txbxContent>
                <w:p w:rsidR="00480EDF" w:rsidRDefault="00480EDF" w:rsidP="00BE2E79">
                  <w:r>
                    <w:rPr>
                      <w:rFonts w:hint="eastAsia"/>
                    </w:rPr>
                    <w:t>子公司总经理</w:t>
                  </w:r>
                </w:p>
                <w:p w:rsidR="00480EDF" w:rsidRDefault="00480EDF" w:rsidP="00BE2E79"/>
              </w:txbxContent>
            </v:textbox>
          </v:rect>
        </w:pict>
      </w:r>
      <w:r>
        <w:rPr>
          <w:rFonts w:ascii="宋体" w:eastAsia="宋体" w:hAnsi="宋体"/>
          <w:sz w:val="28"/>
          <w:szCs w:val="28"/>
        </w:rPr>
        <w:tab/>
      </w:r>
    </w:p>
    <w:p w:rsidR="00480EDF" w:rsidRDefault="00480EDF" w:rsidP="00BE2E79">
      <w:pPr>
        <w:pStyle w:val="ListParagraph"/>
        <w:tabs>
          <w:tab w:val="left" w:pos="4070"/>
        </w:tabs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line id="_x0000_s1072" style="position:absolute;left:0;text-align:left;z-index:251757056" from="135pt,11.05pt" to="135pt,29.05pt">
            <v:stroke endarrow="block"/>
          </v:line>
        </w:pict>
      </w:r>
    </w:p>
    <w:p w:rsidR="00480EDF" w:rsidRDefault="00480EDF" w:rsidP="00BE2E79">
      <w:pPr>
        <w:pStyle w:val="ListParagraph"/>
        <w:tabs>
          <w:tab w:val="left" w:pos="4070"/>
        </w:tabs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line id="_x0000_s1073" style="position:absolute;left:0;text-align:left;z-index:251731456" from="135pt,27.9pt" to="135pt,54.9pt">
            <v:stroke endarrow="block"/>
          </v:line>
        </w:pict>
      </w:r>
      <w:r>
        <w:rPr>
          <w:noProof/>
        </w:rPr>
        <w:pict>
          <v:rect id="_x0000_s1074" style="position:absolute;left:0;text-align:left;margin-left:81pt;margin-top:.9pt;width:117pt;height:23.5pt;z-index:251581952">
            <v:textbox style="mso-next-textbox:#_x0000_s1074">
              <w:txbxContent>
                <w:p w:rsidR="00480EDF" w:rsidRDefault="00480EDF" w:rsidP="00BE2E79">
                  <w:pPr>
                    <w:jc w:val="center"/>
                  </w:pPr>
                  <w:r>
                    <w:rPr>
                      <w:rFonts w:hint="eastAsia"/>
                    </w:rPr>
                    <w:t>集团人力资源部上报</w:t>
                  </w:r>
                </w:p>
              </w:txbxContent>
            </v:textbox>
          </v:rect>
        </w:pict>
      </w:r>
    </w:p>
    <w:p w:rsidR="00480EDF" w:rsidRDefault="00480EDF" w:rsidP="00BE2E79">
      <w:pPr>
        <w:pStyle w:val="ListParagraph"/>
        <w:tabs>
          <w:tab w:val="left" w:pos="4070"/>
        </w:tabs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line id="_x0000_s1075" style="position:absolute;left:0;text-align:left;z-index:251728384" from="135pt,26.75pt" to="135pt,80.75pt">
            <v:stroke endarrow="block"/>
          </v:line>
        </w:pict>
      </w:r>
      <w:r>
        <w:rPr>
          <w:noProof/>
        </w:rPr>
        <w:pict>
          <v:rect id="_x0000_s1076" style="position:absolute;left:0;text-align:left;margin-left:81pt;margin-top:26.75pt;width:120.15pt;height:27.25pt;z-index:251756032">
            <v:textbox style="mso-next-textbox:#_x0000_s1076">
              <w:txbxContent>
                <w:p w:rsidR="00480EDF" w:rsidRDefault="00480EDF" w:rsidP="00BE2E79">
                  <w:pPr>
                    <w:jc w:val="center"/>
                  </w:pPr>
                  <w:r>
                    <w:rPr>
                      <w:rFonts w:hint="eastAsia"/>
                    </w:rPr>
                    <w:t>冀中能源人力资源部</w:t>
                  </w:r>
                </w:p>
              </w:txbxContent>
            </v:textbox>
          </v:rect>
        </w:pict>
      </w:r>
      <w:r>
        <w:rPr>
          <w:rFonts w:ascii="宋体" w:eastAsia="宋体" w:hAnsi="宋体"/>
          <w:sz w:val="28"/>
          <w:szCs w:val="28"/>
        </w:rPr>
        <w:tab/>
      </w:r>
    </w:p>
    <w:p w:rsidR="00480EDF" w:rsidRDefault="00480EDF" w:rsidP="00BE2E79">
      <w:pPr>
        <w:pStyle w:val="ListParagraph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</w:p>
    <w:p w:rsidR="00480EDF" w:rsidRDefault="00480EDF" w:rsidP="00BE2E79">
      <w:pPr>
        <w:pStyle w:val="ListParagraph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077" style="position:absolute;left:0;text-align:left;margin-left:81pt;margin-top:24.45pt;width:117pt;height:27.95pt;z-index:251579904">
            <v:textbox>
              <w:txbxContent>
                <w:p w:rsidR="00480EDF" w:rsidRDefault="00480EDF" w:rsidP="00BE2E79">
                  <w:pPr>
                    <w:jc w:val="center"/>
                  </w:pPr>
                  <w:r>
                    <w:rPr>
                      <w:rFonts w:hint="eastAsia"/>
                    </w:rPr>
                    <w:t>集团人力资源部</w:t>
                  </w:r>
                </w:p>
              </w:txbxContent>
            </v:textbox>
          </v:rect>
        </w:pict>
      </w:r>
    </w:p>
    <w:p w:rsidR="00480EDF" w:rsidRDefault="00480EDF" w:rsidP="00BE2E79">
      <w:pPr>
        <w:pStyle w:val="ListParagraph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line id="_x0000_s1078" style="position:absolute;left:0;text-align:left;z-index:251729408" from="63pt,14.3pt" to="63pt,14.3pt"/>
        </w:pict>
      </w:r>
    </w:p>
    <w:p w:rsidR="00480EDF" w:rsidRDefault="00480EDF" w:rsidP="00BE2E79">
      <w:pPr>
        <w:pStyle w:val="ListParagraph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line id="_x0000_s1079" style="position:absolute;left:0;text-align:left;z-index:251730432" from="135pt,4.15pt" to="135pt,31.15pt">
            <v:stroke endarrow="block"/>
          </v:line>
        </w:pict>
      </w:r>
    </w:p>
    <w:p w:rsidR="00480EDF" w:rsidRDefault="00480EDF" w:rsidP="00BE2E79">
      <w:pPr>
        <w:pStyle w:val="ListParagraph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080" style="position:absolute;left:0;text-align:left;margin-left:81pt;margin-top:2.95pt;width:117pt;height:27.95pt;z-index:251580928">
            <v:textbox>
              <w:txbxContent>
                <w:p w:rsidR="00480EDF" w:rsidRDefault="00480EDF" w:rsidP="008D7EE9">
                  <w:pPr>
                    <w:ind w:firstLineChars="100" w:firstLine="31680"/>
                    <w:jc w:val="both"/>
                  </w:pPr>
                  <w:r>
                    <w:rPr>
                      <w:rFonts w:hint="eastAsia"/>
                    </w:rPr>
                    <w:t>子公司办理手续</w:t>
                  </w:r>
                </w:p>
              </w:txbxContent>
            </v:textbox>
          </v:rect>
        </w:pict>
      </w:r>
    </w:p>
    <w:p w:rsidR="00480EDF" w:rsidRDefault="00480EDF" w:rsidP="00BE2E79">
      <w:pPr>
        <w:pStyle w:val="ListParagraph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</w:p>
    <w:p w:rsidR="00480EDF" w:rsidRDefault="00480EDF" w:rsidP="00732A8E">
      <w:pPr>
        <w:pStyle w:val="ListParagraph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</w:p>
    <w:p w:rsidR="00480EDF" w:rsidRDefault="00480EDF" w:rsidP="001502FE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  <w:r w:rsidRPr="001502FE">
        <w:rPr>
          <w:rFonts w:ascii="宋体" w:eastAsia="宋体" w:hAnsi="宋体"/>
          <w:sz w:val="28"/>
          <w:szCs w:val="28"/>
        </w:rPr>
        <w:t>4.</w:t>
      </w:r>
      <w:r w:rsidRPr="001502FE">
        <w:rPr>
          <w:rFonts w:ascii="宋体" w:eastAsia="宋体" w:hAnsi="宋体" w:hint="eastAsia"/>
          <w:sz w:val="28"/>
          <w:szCs w:val="28"/>
        </w:rPr>
        <w:t>证件调用</w:t>
      </w:r>
    </w:p>
    <w:p w:rsidR="00480EDF" w:rsidRPr="001502FE" w:rsidRDefault="00480EDF" w:rsidP="001502FE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480EDF" w:rsidRDefault="00480EDF" w:rsidP="008B379F">
      <w:pPr>
        <w:spacing w:line="220" w:lineRule="atLeast"/>
        <w:ind w:left="7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noProof/>
        </w:rPr>
        <w:pict>
          <v:rect id="_x0000_s1081" style="position:absolute;left:0;text-align:left;margin-left:77.45pt;margin-top:1.15pt;width:80.25pt;height:27.95pt;z-index:251585024;mso-position-horizontal-relative:text;mso-position-vertical-relative:text">
            <v:textbox>
              <w:txbxContent>
                <w:p w:rsidR="00480EDF" w:rsidRDefault="00480EDF" w:rsidP="008B379F">
                  <w:pPr>
                    <w:jc w:val="center"/>
                  </w:pPr>
                  <w:r>
                    <w:rPr>
                      <w:rFonts w:hint="eastAsia"/>
                    </w:rPr>
                    <w:t>申请人</w:t>
                  </w:r>
                </w:p>
              </w:txbxContent>
            </v:textbox>
          </v:rect>
        </w:pict>
      </w:r>
      <w:r>
        <w:rPr>
          <w:rFonts w:ascii="宋体" w:eastAsia="宋体" w:hAnsi="宋体"/>
          <w:sz w:val="28"/>
          <w:szCs w:val="28"/>
        </w:rPr>
        <w:t xml:space="preserve">   </w:t>
      </w:r>
    </w:p>
    <w:p w:rsidR="00480EDF" w:rsidRDefault="00480EDF" w:rsidP="008B379F">
      <w:pPr>
        <w:pStyle w:val="ListParagraph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shape id="_x0000_s1082" type="#_x0000_t32" style="position:absolute;left:0;text-align:left;margin-left:119.05pt;margin-top:.95pt;width:0;height:14.15pt;z-index:251589120" o:connectortype="straight">
            <v:stroke endarrow="block"/>
          </v:shape>
        </w:pict>
      </w:r>
      <w:r>
        <w:rPr>
          <w:noProof/>
        </w:rPr>
        <w:pict>
          <v:rect id="_x0000_s1083" style="position:absolute;left:0;text-align:left;margin-left:77.45pt;margin-top:15.1pt;width:87.7pt;height:24.2pt;z-index:251586048">
            <v:textbox>
              <w:txbxContent>
                <w:p w:rsidR="00480EDF" w:rsidRDefault="00480EDF" w:rsidP="008D7EE9">
                  <w:pPr>
                    <w:ind w:firstLineChars="100" w:firstLine="3168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所在部门经理</w:t>
                  </w:r>
                </w:p>
              </w:txbxContent>
            </v:textbox>
          </v:rect>
        </w:pict>
      </w:r>
    </w:p>
    <w:p w:rsidR="00480EDF" w:rsidRDefault="00480EDF" w:rsidP="008D7EE9">
      <w:pPr>
        <w:pStyle w:val="ListParagraph"/>
        <w:ind w:firstLine="3168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shape id="_x0000_s1084" type="#_x0000_t32" style="position:absolute;left:0;text-align:left;margin-left:120.55pt;margin-top:12.1pt;width:0;height:14.15pt;z-index:251590144" o:connectortype="straight">
            <v:stroke endarrow="block"/>
          </v:shape>
        </w:pict>
      </w:r>
      <w:r>
        <w:rPr>
          <w:noProof/>
        </w:rPr>
        <w:pict>
          <v:rect id="_x0000_s1085" style="position:absolute;left:0;text-align:left;margin-left:78.2pt;margin-top:27.2pt;width:87pt;height:24.2pt;z-index:251588096">
            <v:textbox>
              <w:txbxContent>
                <w:p w:rsidR="00480EDF" w:rsidRDefault="00480EDF" w:rsidP="008D7EE9">
                  <w:pPr>
                    <w:ind w:firstLineChars="100" w:firstLine="31680"/>
                  </w:pPr>
                  <w:r>
                    <w:rPr>
                      <w:rFonts w:hint="eastAsia"/>
                    </w:rPr>
                    <w:t>总经理</w:t>
                  </w:r>
                </w:p>
                <w:p w:rsidR="00480EDF" w:rsidRDefault="00480EDF" w:rsidP="008B379F"/>
              </w:txbxContent>
            </v:textbox>
          </v:rect>
        </w:pict>
      </w:r>
    </w:p>
    <w:p w:rsidR="00480EDF" w:rsidRDefault="00480EDF" w:rsidP="008B379F">
      <w:pPr>
        <w:tabs>
          <w:tab w:val="left" w:pos="2160"/>
        </w:tabs>
        <w:spacing w:line="220" w:lineRule="atLeast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shape id="_x0000_s1086" type="#_x0000_t32" style="position:absolute;margin-left:120.1pt;margin-top:23.25pt;width:0;height:14.15pt;z-index:251591168" o:connectortype="straight">
            <v:stroke endarrow="block"/>
          </v:shape>
        </w:pict>
      </w:r>
      <w:r>
        <w:rPr>
          <w:rFonts w:ascii="宋体" w:eastAsia="宋体" w:hAnsi="宋体"/>
          <w:sz w:val="28"/>
          <w:szCs w:val="28"/>
        </w:rPr>
        <w:tab/>
      </w:r>
    </w:p>
    <w:p w:rsidR="00480EDF" w:rsidRDefault="00480EDF" w:rsidP="008B379F">
      <w:pPr>
        <w:pStyle w:val="ListParagraph"/>
        <w:tabs>
          <w:tab w:val="left" w:pos="4070"/>
        </w:tabs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087" style="position:absolute;left:0;text-align:left;margin-left:77.45pt;margin-top:12.9pt;width:87pt;height:23.5pt;z-index:251587072">
            <v:textbox>
              <w:txbxContent>
                <w:p w:rsidR="00480EDF" w:rsidRDefault="00480EDF" w:rsidP="008B379F">
                  <w:pPr>
                    <w:jc w:val="center"/>
                  </w:pPr>
                  <w:r>
                    <w:rPr>
                      <w:rFonts w:hint="eastAsia"/>
                    </w:rPr>
                    <w:t>综合经营部</w:t>
                  </w:r>
                </w:p>
              </w:txbxContent>
            </v:textbox>
          </v:rect>
        </w:pict>
      </w:r>
    </w:p>
    <w:p w:rsidR="00480EDF" w:rsidRPr="00745A62" w:rsidRDefault="00480EDF" w:rsidP="00745A62">
      <w:pPr>
        <w:spacing w:line="220" w:lineRule="atLeast"/>
        <w:rPr>
          <w:rFonts w:ascii="宋体" w:eastAsia="宋体" w:hAnsi="宋体"/>
          <w:sz w:val="28"/>
          <w:szCs w:val="28"/>
        </w:rPr>
      </w:pPr>
    </w:p>
    <w:p w:rsidR="00480EDF" w:rsidRDefault="00480EDF" w:rsidP="00745A62">
      <w:pPr>
        <w:pStyle w:val="1"/>
        <w:tabs>
          <w:tab w:val="left" w:pos="4070"/>
        </w:tabs>
        <w:spacing w:line="220" w:lineRule="atLeast"/>
        <w:ind w:firstLineChars="0"/>
        <w:rPr>
          <w:rFonts w:ascii="宋体" w:eastAsia="宋体" w:hAnsi="宋体"/>
          <w:sz w:val="28"/>
          <w:szCs w:val="28"/>
        </w:rPr>
      </w:pPr>
    </w:p>
    <w:p w:rsidR="00480EDF" w:rsidRDefault="00480EDF" w:rsidP="00745A62">
      <w:pPr>
        <w:pStyle w:val="1"/>
        <w:tabs>
          <w:tab w:val="left" w:pos="4070"/>
        </w:tabs>
        <w:spacing w:line="220" w:lineRule="atLeast"/>
        <w:ind w:firstLineChars="0"/>
        <w:rPr>
          <w:rFonts w:ascii="宋体" w:eastAsia="宋体" w:hAnsi="宋体"/>
          <w:sz w:val="28"/>
          <w:szCs w:val="28"/>
        </w:rPr>
      </w:pPr>
    </w:p>
    <w:p w:rsidR="00480EDF" w:rsidRDefault="00480EDF" w:rsidP="00745A62">
      <w:pPr>
        <w:pStyle w:val="1"/>
        <w:tabs>
          <w:tab w:val="left" w:pos="4070"/>
        </w:tabs>
        <w:spacing w:line="220" w:lineRule="atLeast"/>
        <w:ind w:firstLineChars="0"/>
        <w:rPr>
          <w:rFonts w:ascii="宋体" w:eastAsia="宋体" w:hAnsi="宋体"/>
          <w:sz w:val="28"/>
          <w:szCs w:val="28"/>
        </w:rPr>
      </w:pPr>
    </w:p>
    <w:p w:rsidR="00480EDF" w:rsidRDefault="00480EDF" w:rsidP="00745A62">
      <w:pPr>
        <w:pStyle w:val="1"/>
        <w:tabs>
          <w:tab w:val="left" w:pos="4070"/>
        </w:tabs>
        <w:spacing w:line="220" w:lineRule="atLeast"/>
        <w:ind w:firstLineChars="0"/>
        <w:rPr>
          <w:rFonts w:ascii="宋体" w:eastAsia="宋体" w:hAnsi="宋体"/>
          <w:sz w:val="28"/>
          <w:szCs w:val="28"/>
        </w:rPr>
      </w:pPr>
    </w:p>
    <w:p w:rsidR="00480EDF" w:rsidRPr="00D14B1B" w:rsidRDefault="00480EDF" w:rsidP="00745A62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宋体" w:eastAsia="宋体" w:hAnsi="宋体"/>
          <w:sz w:val="28"/>
          <w:szCs w:val="28"/>
        </w:rPr>
      </w:pPr>
      <w:r w:rsidRPr="00D14B1B">
        <w:rPr>
          <w:rFonts w:ascii="宋体" w:eastAsia="宋体" w:hAnsi="宋体" w:hint="eastAsia"/>
          <w:sz w:val="28"/>
          <w:szCs w:val="28"/>
        </w:rPr>
        <w:t>外部培训</w:t>
      </w:r>
      <w:r w:rsidRPr="00D14B1B">
        <w:rPr>
          <w:rFonts w:ascii="宋体" w:eastAsia="宋体" w:hAnsi="宋体"/>
          <w:sz w:val="28"/>
          <w:szCs w:val="28"/>
        </w:rPr>
        <w:t>(</w:t>
      </w:r>
      <w:r w:rsidRPr="00D14B1B">
        <w:rPr>
          <w:rFonts w:ascii="宋体" w:eastAsia="宋体" w:hAnsi="宋体" w:hint="eastAsia"/>
          <w:sz w:val="28"/>
          <w:szCs w:val="28"/>
        </w:rPr>
        <w:t>小安）</w:t>
      </w:r>
    </w:p>
    <w:p w:rsidR="00480EDF" w:rsidRDefault="00480EDF" w:rsidP="00D14B1B">
      <w:pPr>
        <w:pStyle w:val="1"/>
        <w:spacing w:line="220" w:lineRule="atLeast"/>
        <w:ind w:firstLineChars="0"/>
        <w:rPr>
          <w:rFonts w:ascii="宋体" w:eastAsia="宋体" w:hAnsi="宋体"/>
          <w:sz w:val="28"/>
          <w:szCs w:val="28"/>
          <w:highlight w:val="yellow"/>
        </w:rPr>
      </w:pPr>
    </w:p>
    <w:p w:rsidR="00480EDF" w:rsidRPr="00C360C6" w:rsidRDefault="00480EDF" w:rsidP="00D14B1B">
      <w:pPr>
        <w:pStyle w:val="1"/>
        <w:spacing w:line="220" w:lineRule="atLeast"/>
        <w:ind w:firstLineChars="0"/>
        <w:rPr>
          <w:rFonts w:ascii="宋体" w:eastAsia="宋体" w:hAnsi="宋体"/>
          <w:sz w:val="28"/>
          <w:szCs w:val="28"/>
          <w:highlight w:val="yellow"/>
        </w:rPr>
      </w:pPr>
      <w:r>
        <w:rPr>
          <w:noProof/>
        </w:rPr>
        <w:pict>
          <v:rect id="_x0000_s1088" style="position:absolute;left:0;text-align:left;margin-left:234pt;margin-top:15.7pt;width:126pt;height:27.95pt;z-index:251592192">
            <v:textbox style="mso-next-textbox:#_x0000_s1088">
              <w:txbxContent>
                <w:p w:rsidR="00480EDF" w:rsidRDefault="00480EDF" w:rsidP="00D14B1B">
                  <w:pPr>
                    <w:jc w:val="center"/>
                  </w:pPr>
                  <w:r>
                    <w:rPr>
                      <w:rFonts w:hint="eastAsia"/>
                    </w:rPr>
                    <w:t>综合经营部申请</w:t>
                  </w:r>
                </w:p>
              </w:txbxContent>
            </v:textbox>
          </v:rect>
        </w:pict>
      </w:r>
    </w:p>
    <w:p w:rsidR="00480EDF" w:rsidRDefault="00480EDF" w:rsidP="00745A62">
      <w:pPr>
        <w:spacing w:line="220" w:lineRule="atLeast"/>
        <w:ind w:left="72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shape id="_x0000_s1089" type="#_x0000_t32" style="position:absolute;left:0;text-align:left;margin-left:4in;margin-top:14.55pt;width:.05pt;height:32.3pt;z-index:251593216" o:connectortype="straight">
            <v:stroke endarrow="block"/>
          </v:shape>
        </w:pict>
      </w:r>
    </w:p>
    <w:p w:rsidR="00480EDF" w:rsidRDefault="00480EDF" w:rsidP="00745A62">
      <w:pPr>
        <w:pStyle w:val="1"/>
        <w:spacing w:line="220" w:lineRule="atLeast"/>
        <w:ind w:firstLineChars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090" style="position:absolute;left:0;text-align:left;margin-left:234pt;margin-top:22.3pt;width:126pt;height:27.95pt;z-index:251594240">
            <v:textbox style="mso-next-textbox:#_x0000_s1090">
              <w:txbxContent>
                <w:p w:rsidR="00480EDF" w:rsidRDefault="00480EDF" w:rsidP="00D14B1B">
                  <w:pPr>
                    <w:jc w:val="center"/>
                  </w:pPr>
                  <w:r>
                    <w:rPr>
                      <w:rFonts w:hint="eastAsia"/>
                    </w:rPr>
                    <w:t>总经理批示</w:t>
                  </w:r>
                </w:p>
              </w:txbxContent>
            </v:textbox>
          </v:rect>
        </w:pict>
      </w:r>
    </w:p>
    <w:p w:rsidR="00480EDF" w:rsidRDefault="00480EDF" w:rsidP="00745A62">
      <w:pPr>
        <w:pStyle w:val="1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shape id="_x0000_s1091" type="#_x0000_t32" style="position:absolute;left:0;text-align:left;margin-left:4in;margin-top:21.2pt;width:.05pt;height:32.3pt;z-index:251597312" o:connectortype="straight">
            <v:stroke endarrow="block"/>
          </v:shape>
        </w:pict>
      </w:r>
    </w:p>
    <w:p w:rsidR="00480EDF" w:rsidRDefault="00480EDF" w:rsidP="00D14B1B">
      <w:pPr>
        <w:pStyle w:val="1"/>
        <w:ind w:firstLine="31680"/>
        <w:rPr>
          <w:rFonts w:ascii="宋体" w:eastAsia="宋体" w:hAnsi="宋体"/>
          <w:sz w:val="28"/>
          <w:szCs w:val="28"/>
        </w:rPr>
      </w:pPr>
    </w:p>
    <w:p w:rsidR="00480EDF" w:rsidRDefault="00480EDF" w:rsidP="00745A62">
      <w:pPr>
        <w:tabs>
          <w:tab w:val="left" w:pos="2160"/>
        </w:tabs>
        <w:spacing w:line="220" w:lineRule="atLeast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092" style="position:absolute;margin-left:234pt;margin-top:.9pt;width:126pt;height:27.95pt;z-index:251595264">
            <v:textbox style="mso-next-textbox:#_x0000_s1092">
              <w:txbxContent>
                <w:p w:rsidR="00480EDF" w:rsidRDefault="00480EDF" w:rsidP="00D14B1B">
                  <w:r>
                    <w:rPr>
                      <w:rFonts w:hint="eastAsia"/>
                    </w:rPr>
                    <w:t>财务部</w:t>
                  </w:r>
                  <w:r w:rsidRPr="00B52AF9">
                    <w:rPr>
                      <w:rFonts w:hint="eastAsia"/>
                      <w:sz w:val="18"/>
                      <w:szCs w:val="18"/>
                    </w:rPr>
                    <w:t>支付培训费用</w:t>
                  </w:r>
                </w:p>
              </w:txbxContent>
            </v:textbox>
          </v:rect>
        </w:pict>
      </w:r>
      <w:r>
        <w:rPr>
          <w:rFonts w:ascii="宋体" w:eastAsia="宋体" w:hAnsi="宋体"/>
          <w:sz w:val="28"/>
          <w:szCs w:val="28"/>
        </w:rPr>
        <w:tab/>
      </w:r>
    </w:p>
    <w:p w:rsidR="00480EDF" w:rsidRDefault="00480EDF" w:rsidP="00745A62">
      <w:pPr>
        <w:pStyle w:val="1"/>
        <w:tabs>
          <w:tab w:val="left" w:pos="4070"/>
        </w:tabs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:rsidR="00480EDF" w:rsidRDefault="00480EDF" w:rsidP="00745A62">
      <w:pPr>
        <w:pStyle w:val="1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</w:p>
    <w:p w:rsidR="00480EDF" w:rsidRDefault="00480EDF" w:rsidP="00745A62">
      <w:pPr>
        <w:spacing w:line="22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:rsidR="00480EDF" w:rsidRPr="00DA6B6E" w:rsidRDefault="00480EDF" w:rsidP="00745A62">
      <w:pPr>
        <w:pStyle w:val="1"/>
        <w:numPr>
          <w:ilvl w:val="0"/>
          <w:numId w:val="2"/>
        </w:numPr>
        <w:spacing w:line="220" w:lineRule="atLeast"/>
        <w:ind w:firstLineChars="0"/>
        <w:rPr>
          <w:rFonts w:ascii="宋体" w:eastAsia="宋体" w:hAnsi="宋体"/>
          <w:sz w:val="28"/>
          <w:szCs w:val="28"/>
        </w:rPr>
      </w:pPr>
      <w:r w:rsidRPr="00DA6B6E">
        <w:rPr>
          <w:rFonts w:ascii="宋体" w:eastAsia="宋体" w:hAnsi="宋体" w:hint="eastAsia"/>
          <w:sz w:val="28"/>
          <w:szCs w:val="28"/>
        </w:rPr>
        <w:t>内部培训：</w:t>
      </w:r>
    </w:p>
    <w:p w:rsidR="00480EDF" w:rsidRDefault="00480EDF" w:rsidP="00745A62">
      <w:pPr>
        <w:pStyle w:val="1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093" style="position:absolute;left:0;text-align:left;margin-left:225pt;margin-top:14.45pt;width:108pt;height:27.95pt;z-index:251598336">
            <v:textbox style="mso-next-textbox:#_x0000_s1093">
              <w:txbxContent>
                <w:p w:rsidR="00480EDF" w:rsidRPr="00B52AF9" w:rsidRDefault="00480EDF" w:rsidP="00D14B1B">
                  <w:pPr>
                    <w:jc w:val="center"/>
                    <w:rPr>
                      <w:sz w:val="18"/>
                      <w:szCs w:val="18"/>
                    </w:rPr>
                  </w:pPr>
                  <w:r w:rsidRPr="00B52AF9">
                    <w:rPr>
                      <w:rFonts w:hint="eastAsia"/>
                      <w:sz w:val="18"/>
                      <w:szCs w:val="18"/>
                    </w:rPr>
                    <w:t>集团培训计划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4" type="#_x0000_t32" style="position:absolute;left:0;text-align:left;margin-left:281.2pt;margin-top:165.25pt;width:.05pt;height:32.3pt;z-index:251603456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left:0;text-align:left;margin-left:281.3pt;margin-top:44.25pt;width:.05pt;height:32.3pt;z-index:251599360" o:connectortype="straight">
            <v:stroke endarrow="block"/>
          </v:shape>
        </w:pict>
      </w:r>
    </w:p>
    <w:p w:rsidR="00480EDF" w:rsidRDefault="00480EDF" w:rsidP="00745A62">
      <w:pPr>
        <w:pStyle w:val="1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</w:p>
    <w:p w:rsidR="00480EDF" w:rsidRDefault="00480EDF" w:rsidP="00745A62">
      <w:pPr>
        <w:pStyle w:val="1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096" style="position:absolute;left:0;text-align:left;margin-left:225pt;margin-top:20.2pt;width:108pt;height:27.95pt;z-index:251600384">
            <v:textbox style="mso-next-textbox:#_x0000_s1096">
              <w:txbxContent>
                <w:p w:rsidR="00480EDF" w:rsidRPr="00B52AF9" w:rsidRDefault="00480EDF" w:rsidP="00D14B1B">
                  <w:pPr>
                    <w:jc w:val="center"/>
                    <w:rPr>
                      <w:sz w:val="18"/>
                      <w:szCs w:val="18"/>
                    </w:rPr>
                  </w:pPr>
                  <w:r w:rsidRPr="00B52AF9">
                    <w:rPr>
                      <w:rFonts w:hint="eastAsia"/>
                      <w:sz w:val="18"/>
                      <w:szCs w:val="18"/>
                    </w:rPr>
                    <w:t>公司总经理批示</w:t>
                  </w:r>
                </w:p>
              </w:txbxContent>
            </v:textbox>
          </v:rect>
        </w:pict>
      </w:r>
    </w:p>
    <w:p w:rsidR="00480EDF" w:rsidRDefault="00480EDF" w:rsidP="00745A62">
      <w:pPr>
        <w:pStyle w:val="1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shape id="_x0000_s1097" type="#_x0000_t32" style="position:absolute;left:0;text-align:left;margin-left:281.25pt;margin-top:20pt;width:.05pt;height:32.3pt;z-index:251602432" o:connectortype="straight">
            <v:stroke endarrow="block"/>
          </v:shape>
        </w:pict>
      </w:r>
    </w:p>
    <w:p w:rsidR="00480EDF" w:rsidRDefault="00480EDF" w:rsidP="00745A62">
      <w:pPr>
        <w:pStyle w:val="1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098" style="position:absolute;left:0;text-align:left;margin-left:225pt;margin-top:24.15pt;width:108pt;height:27.95pt;z-index:251601408">
            <v:textbox style="mso-next-textbox:#_x0000_s1098">
              <w:txbxContent>
                <w:p w:rsidR="00480EDF" w:rsidRDefault="00480EDF" w:rsidP="00D14B1B">
                  <w:pPr>
                    <w:jc w:val="center"/>
                  </w:pPr>
                  <w:r>
                    <w:rPr>
                      <w:rFonts w:hint="eastAsia"/>
                    </w:rPr>
                    <w:t>人力资源部实施</w:t>
                  </w:r>
                </w:p>
              </w:txbxContent>
            </v:textbox>
          </v:rect>
        </w:pict>
      </w:r>
    </w:p>
    <w:p w:rsidR="00480EDF" w:rsidRDefault="00480EDF" w:rsidP="00745A62">
      <w:pPr>
        <w:pStyle w:val="1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</w:p>
    <w:p w:rsidR="00480EDF" w:rsidRDefault="00480EDF" w:rsidP="00745A62">
      <w:pPr>
        <w:pStyle w:val="1"/>
        <w:spacing w:line="220" w:lineRule="atLeast"/>
        <w:ind w:firstLineChars="0"/>
        <w:rPr>
          <w:rFonts w:ascii="宋体" w:eastAsia="宋体" w:hAnsi="宋体"/>
          <w:sz w:val="28"/>
          <w:szCs w:val="28"/>
        </w:rPr>
      </w:pPr>
    </w:p>
    <w:p w:rsidR="00480EDF" w:rsidRDefault="00480EDF" w:rsidP="00745A62">
      <w:pPr>
        <w:spacing w:line="220" w:lineRule="atLeast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099" style="position:absolute;margin-left:225pt;margin-top:5.05pt;width:108pt;height:27.95pt;z-index:251596288">
            <v:textbox style="mso-next-textbox:#_x0000_s1099">
              <w:txbxContent>
                <w:p w:rsidR="00480EDF" w:rsidRPr="00B52AF9" w:rsidRDefault="00480EDF" w:rsidP="00B52AF9">
                  <w:pPr>
                    <w:rPr>
                      <w:sz w:val="18"/>
                      <w:szCs w:val="18"/>
                    </w:rPr>
                  </w:pPr>
                  <w:r w:rsidRPr="00B52AF9">
                    <w:rPr>
                      <w:rFonts w:hint="eastAsia"/>
                      <w:sz w:val="18"/>
                      <w:szCs w:val="18"/>
                    </w:rPr>
                    <w:t>财务部支付培训费用</w:t>
                  </w:r>
                </w:p>
              </w:txbxContent>
            </v:textbox>
          </v:rect>
        </w:pict>
      </w:r>
    </w:p>
    <w:p w:rsidR="00480EDF" w:rsidRDefault="00480EDF" w:rsidP="00745A62">
      <w:pPr>
        <w:spacing w:line="220" w:lineRule="atLeast"/>
        <w:rPr>
          <w:rFonts w:ascii="宋体" w:eastAsia="宋体" w:hAnsi="宋体"/>
          <w:sz w:val="28"/>
          <w:szCs w:val="28"/>
        </w:rPr>
      </w:pPr>
    </w:p>
    <w:p w:rsidR="00480EDF" w:rsidRDefault="00480EDF" w:rsidP="00745A62">
      <w:pPr>
        <w:spacing w:line="220" w:lineRule="atLeast"/>
        <w:rPr>
          <w:rFonts w:ascii="宋体" w:eastAsia="宋体" w:hAnsi="宋体"/>
          <w:sz w:val="28"/>
          <w:szCs w:val="28"/>
        </w:rPr>
      </w:pPr>
    </w:p>
    <w:p w:rsidR="00480EDF" w:rsidRDefault="00480EDF" w:rsidP="00745A62">
      <w:pPr>
        <w:spacing w:line="220" w:lineRule="atLeast"/>
        <w:rPr>
          <w:rFonts w:ascii="宋体" w:eastAsia="宋体" w:hAnsi="宋体"/>
          <w:sz w:val="28"/>
          <w:szCs w:val="28"/>
        </w:rPr>
      </w:pPr>
    </w:p>
    <w:p w:rsidR="00480EDF" w:rsidRDefault="00480EDF" w:rsidP="00745A62">
      <w:pPr>
        <w:spacing w:line="220" w:lineRule="atLeast"/>
        <w:rPr>
          <w:rFonts w:ascii="宋体" w:eastAsia="宋体" w:hAnsi="宋体"/>
          <w:sz w:val="28"/>
          <w:szCs w:val="28"/>
        </w:rPr>
      </w:pPr>
    </w:p>
    <w:p w:rsidR="00480EDF" w:rsidRDefault="00480EDF" w:rsidP="00745A62">
      <w:pPr>
        <w:spacing w:line="220" w:lineRule="atLeast"/>
        <w:rPr>
          <w:rFonts w:ascii="宋体" w:eastAsia="宋体" w:hAnsi="宋体"/>
          <w:sz w:val="28"/>
          <w:szCs w:val="28"/>
        </w:rPr>
      </w:pPr>
    </w:p>
    <w:p w:rsidR="00480EDF" w:rsidRDefault="00480EDF" w:rsidP="00745A62">
      <w:pPr>
        <w:spacing w:line="220" w:lineRule="atLeast"/>
        <w:rPr>
          <w:rFonts w:ascii="宋体" w:eastAsia="宋体" w:hAnsi="宋体"/>
          <w:sz w:val="28"/>
          <w:szCs w:val="28"/>
        </w:rPr>
      </w:pPr>
    </w:p>
    <w:p w:rsidR="00480EDF" w:rsidRDefault="00480EDF" w:rsidP="00745A62">
      <w:pPr>
        <w:spacing w:line="220" w:lineRule="atLeast"/>
        <w:rPr>
          <w:rFonts w:ascii="宋体" w:eastAsia="宋体" w:hAnsi="宋体"/>
          <w:sz w:val="28"/>
          <w:szCs w:val="28"/>
        </w:rPr>
      </w:pPr>
    </w:p>
    <w:p w:rsidR="00480EDF" w:rsidRDefault="00480EDF" w:rsidP="00745A62">
      <w:pPr>
        <w:spacing w:line="220" w:lineRule="atLeast"/>
        <w:rPr>
          <w:rFonts w:ascii="宋体" w:eastAsia="宋体" w:hAnsi="宋体"/>
          <w:sz w:val="28"/>
          <w:szCs w:val="28"/>
        </w:rPr>
      </w:pPr>
    </w:p>
    <w:p w:rsidR="00480EDF" w:rsidRPr="00745A62" w:rsidRDefault="00480EDF" w:rsidP="00745A62">
      <w:pPr>
        <w:spacing w:line="220" w:lineRule="atLeast"/>
        <w:rPr>
          <w:rFonts w:ascii="宋体" w:eastAsia="宋体" w:hAnsi="宋体"/>
          <w:sz w:val="28"/>
          <w:szCs w:val="28"/>
        </w:rPr>
      </w:pPr>
    </w:p>
    <w:p w:rsidR="00480EDF" w:rsidRDefault="00480EDF" w:rsidP="005A21C5">
      <w:pPr>
        <w:spacing w:line="220" w:lineRule="atLeast"/>
        <w:rPr>
          <w:rFonts w:ascii="宋体" w:eastAsia="宋体" w:hAnsi="宋体"/>
          <w:sz w:val="28"/>
          <w:szCs w:val="28"/>
        </w:rPr>
      </w:pPr>
    </w:p>
    <w:p w:rsidR="00480EDF" w:rsidRPr="0001456E" w:rsidRDefault="00480EDF" w:rsidP="005A21C5">
      <w:pPr>
        <w:pStyle w:val="ListParagraph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b/>
          <w:sz w:val="32"/>
          <w:szCs w:val="32"/>
        </w:rPr>
      </w:pPr>
      <w:r w:rsidRPr="0001456E">
        <w:rPr>
          <w:rFonts w:ascii="宋体" w:eastAsia="宋体" w:hAnsi="宋体" w:hint="eastAsia"/>
          <w:b/>
          <w:sz w:val="32"/>
          <w:szCs w:val="32"/>
        </w:rPr>
        <w:t>综合部</w:t>
      </w:r>
    </w:p>
    <w:p w:rsidR="00480EDF" w:rsidRPr="00DB7713" w:rsidRDefault="00480EDF" w:rsidP="00DB7713">
      <w:pPr>
        <w:spacing w:line="520" w:lineRule="exact"/>
        <w:rPr>
          <w:rFonts w:eastAsia="黑体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t>1.</w:t>
      </w:r>
      <w:r w:rsidRPr="00DB7713">
        <w:rPr>
          <w:rFonts w:eastAsia="黑体" w:hint="eastAsia"/>
          <w:b/>
          <w:sz w:val="30"/>
          <w:szCs w:val="30"/>
        </w:rPr>
        <w:t>文件批办</w:t>
      </w:r>
    </w:p>
    <w:p w:rsidR="00480EDF" w:rsidRPr="00E56EEC" w:rsidRDefault="00480EDF" w:rsidP="006E3BCF">
      <w:pPr>
        <w:jc w:val="center"/>
        <w:rPr>
          <w:rFonts w:ascii="黑体" w:eastAsia="黑体" w:hAnsi="宋体"/>
          <w:bCs/>
          <w:color w:val="000000"/>
          <w:sz w:val="30"/>
          <w:szCs w:val="30"/>
        </w:rPr>
      </w:pPr>
      <w:r w:rsidRPr="00E56EEC">
        <w:rPr>
          <w:rFonts w:ascii="黑体" w:eastAsia="黑体" w:hAnsi="宋体" w:hint="eastAsia"/>
          <w:bCs/>
          <w:color w:val="000000"/>
          <w:sz w:val="30"/>
          <w:szCs w:val="30"/>
        </w:rPr>
        <w:t>文件批办流程图</w:t>
      </w:r>
    </w:p>
    <w:tbl>
      <w:tblPr>
        <w:tblW w:w="91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80"/>
      </w:tblGrid>
      <w:tr w:rsidR="00480EDF" w:rsidTr="006E3BCF">
        <w:trPr>
          <w:trHeight w:val="11364"/>
        </w:trPr>
        <w:tc>
          <w:tcPr>
            <w:tcW w:w="9180" w:type="dxa"/>
          </w:tcPr>
          <w:p w:rsidR="00480EDF" w:rsidRDefault="00480EDF" w:rsidP="006E3BCF">
            <w:pPr>
              <w:spacing w:line="360" w:lineRule="auto"/>
              <w:jc w:val="center"/>
            </w:pPr>
          </w:p>
          <w:p w:rsidR="00480EDF" w:rsidRPr="00FC635B" w:rsidRDefault="00480EDF" w:rsidP="006E3BCF">
            <w:r>
              <w:rPr>
                <w:noProof/>
              </w:rPr>
              <w:pict>
                <v:rect id="_x0000_s1100" style="position:absolute;margin-left:120.85pt;margin-top:5pt;width:207.25pt;height:39.5pt;z-index:251625984">
                  <v:textbox style="mso-next-textbox:#_x0000_s1100">
                    <w:txbxContent>
                      <w:p w:rsidR="00480EDF" w:rsidRPr="00136353" w:rsidRDefault="00480EDF" w:rsidP="006E3BCF">
                        <w:pPr>
                          <w:spacing w:line="520" w:lineRule="exact"/>
                          <w:jc w:val="center"/>
                          <w:rPr>
                            <w:rFonts w:eastAsia="黑体"/>
                            <w:b/>
                            <w:sz w:val="24"/>
                          </w:rPr>
                        </w:pPr>
                        <w:r w:rsidRPr="00136353">
                          <w:rPr>
                            <w:rFonts w:hint="eastAsia"/>
                            <w:sz w:val="24"/>
                          </w:rPr>
                          <w:t>文件接收人填写《文件批办传阅笺》</w:t>
                        </w:r>
                      </w:p>
                      <w:p w:rsidR="00480EDF" w:rsidRDefault="00480EDF" w:rsidP="006E3BCF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</w:p>
          <w:p w:rsidR="00480EDF" w:rsidRDefault="00480EDF" w:rsidP="006E3BCF"/>
          <w:p w:rsidR="00480EDF" w:rsidRDefault="00480EDF" w:rsidP="006E3BCF">
            <w:pPr>
              <w:tabs>
                <w:tab w:val="left" w:pos="6435"/>
              </w:tabs>
            </w:pPr>
            <w:r>
              <w:rPr>
                <w:noProof/>
              </w:rPr>
              <w:pict>
                <v:line id="_x0000_s1101" style="position:absolute;z-index:251632128" from="219.6pt,1.15pt" to="219.6pt,47.95pt">
                  <v:stroke endarrow="block"/>
                </v:line>
              </w:pict>
            </w:r>
            <w:r>
              <w:tab/>
            </w:r>
          </w:p>
          <w:p w:rsidR="00480EDF" w:rsidRDefault="00480EDF" w:rsidP="006E3BCF">
            <w:pPr>
              <w:tabs>
                <w:tab w:val="left" w:pos="6435"/>
              </w:tabs>
            </w:pPr>
          </w:p>
          <w:p w:rsidR="00480EDF" w:rsidRDefault="00480EDF" w:rsidP="006E3BCF">
            <w:pPr>
              <w:tabs>
                <w:tab w:val="left" w:pos="6435"/>
              </w:tabs>
            </w:pPr>
            <w:r>
              <w:rPr>
                <w:noProof/>
              </w:rPr>
              <w:pict>
                <v:line id="_x0000_s1102" style="position:absolute;z-index:251636224" from="219.6pt,266.35pt" to="219.6pt,320.95pt">
                  <v:stroke endarrow="block"/>
                </v:line>
              </w:pict>
            </w:r>
            <w:r>
              <w:rPr>
                <w:noProof/>
              </w:rPr>
              <w:pict>
                <v:line id="_x0000_s1103" style="position:absolute;z-index:251635200" from="219.6pt,180.55pt" to="219.6pt,235.15pt">
                  <v:stroke endarrow="block"/>
                </v:line>
              </w:pict>
            </w:r>
            <w:r>
              <w:rPr>
                <w:noProof/>
              </w:rPr>
              <w:pict>
                <v:line id="_x0000_s1104" style="position:absolute;z-index:251634176" from="219.6pt,110.35pt" to="219.6pt,149.35pt">
                  <v:stroke endarrow="block"/>
                </v:line>
              </w:pict>
            </w:r>
            <w:r>
              <w:rPr>
                <w:noProof/>
              </w:rPr>
              <w:pict>
                <v:line id="_x0000_s1105" style="position:absolute;z-index:251633152" from="219.6pt,32.35pt" to="219.6pt,79.15pt">
                  <v:stroke endarrow="block"/>
                </v:line>
              </w:pict>
            </w:r>
            <w:r>
              <w:rPr>
                <w:noProof/>
              </w:rPr>
              <w:pict>
                <v:rect id="_x0000_s1106" style="position:absolute;margin-left:138.6pt;margin-top:149.35pt;width:171pt;height:31.2pt;z-index:251629056">
                  <v:textbox style="mso-next-textbox:#_x0000_s1106">
                    <w:txbxContent>
                      <w:p w:rsidR="00480EDF" w:rsidRPr="00136353" w:rsidRDefault="00480EDF" w:rsidP="006E3BC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36353">
                          <w:rPr>
                            <w:rFonts w:hint="eastAsia"/>
                            <w:sz w:val="28"/>
                            <w:szCs w:val="28"/>
                          </w:rPr>
                          <w:t>承办人签字领受文件任务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107" style="position:absolute;margin-left:138.85pt;margin-top:79.6pt;width:171pt;height:31.2pt;z-index:251628032">
                  <v:textbox style="mso-next-textbox:#_x0000_s1107">
                    <w:txbxContent>
                      <w:p w:rsidR="00480EDF" w:rsidRPr="00136353" w:rsidRDefault="00480EDF" w:rsidP="006E3BC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36353">
                          <w:rPr>
                            <w:rFonts w:hint="eastAsia"/>
                            <w:sz w:val="28"/>
                            <w:szCs w:val="28"/>
                          </w:rPr>
                          <w:t>公司负责人批复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108" style="position:absolute;margin-left:138.85pt;margin-top:1.6pt;width:171pt;height:31.2pt;z-index:251627008">
                  <v:textbox style="mso-next-textbox:#_x0000_s1108">
                    <w:txbxContent>
                      <w:p w:rsidR="00480EDF" w:rsidRPr="00136353" w:rsidRDefault="00480EDF" w:rsidP="006E3BCF">
                        <w:pPr>
                          <w:jc w:val="center"/>
                          <w:rPr>
                            <w:sz w:val="24"/>
                          </w:rPr>
                        </w:pPr>
                        <w:r w:rsidRPr="00136353">
                          <w:rPr>
                            <w:rFonts w:hint="eastAsia"/>
                            <w:sz w:val="24"/>
                          </w:rPr>
                          <w:t>总经理助理提出拟办意见</w:t>
                        </w:r>
                      </w:p>
                    </w:txbxContent>
                  </v:textbox>
                </v:rect>
              </w:pict>
            </w:r>
          </w:p>
          <w:p w:rsidR="00480EDF" w:rsidRPr="00134EFC" w:rsidRDefault="00480EDF" w:rsidP="006E3BCF"/>
          <w:p w:rsidR="00480EDF" w:rsidRPr="00134EFC" w:rsidRDefault="00480EDF" w:rsidP="006E3BCF"/>
          <w:p w:rsidR="00480EDF" w:rsidRPr="00134EFC" w:rsidRDefault="00480EDF" w:rsidP="006E3BCF"/>
          <w:p w:rsidR="00480EDF" w:rsidRPr="00134EFC" w:rsidRDefault="00480EDF" w:rsidP="006E3BCF"/>
          <w:p w:rsidR="00480EDF" w:rsidRPr="00134EFC" w:rsidRDefault="00480EDF" w:rsidP="006E3BCF"/>
          <w:p w:rsidR="00480EDF" w:rsidRPr="00134EFC" w:rsidRDefault="00480EDF" w:rsidP="006E3BCF"/>
          <w:p w:rsidR="00480EDF" w:rsidRPr="00134EFC" w:rsidRDefault="00480EDF" w:rsidP="006E3BCF"/>
          <w:p w:rsidR="00480EDF" w:rsidRPr="00134EFC" w:rsidRDefault="00480EDF" w:rsidP="006E3BCF"/>
          <w:p w:rsidR="00480EDF" w:rsidRPr="00134EFC" w:rsidRDefault="00480EDF" w:rsidP="006E3BCF"/>
          <w:p w:rsidR="00480EDF" w:rsidRPr="00134EFC" w:rsidRDefault="00480EDF" w:rsidP="006E3BCF">
            <w:r>
              <w:rPr>
                <w:noProof/>
              </w:rPr>
              <w:pict>
                <v:rect id="_x0000_s1109" style="position:absolute;margin-left:138.6pt;margin-top:2.85pt;width:179.5pt;height:31.2pt;z-index:251630080">
                  <v:textbox style="mso-next-textbox:#_x0000_s1109">
                    <w:txbxContent>
                      <w:p w:rsidR="00480EDF" w:rsidRPr="00136353" w:rsidRDefault="00480EDF" w:rsidP="006E3BCF">
                        <w:pPr>
                          <w:rPr>
                            <w:sz w:val="28"/>
                            <w:szCs w:val="28"/>
                          </w:rPr>
                        </w:pPr>
                        <w:r w:rsidRPr="00136353">
                          <w:rPr>
                            <w:rFonts w:hint="eastAsia"/>
                            <w:sz w:val="28"/>
                            <w:szCs w:val="28"/>
                          </w:rPr>
                          <w:t>承办人交回文件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归档保存</w:t>
                        </w:r>
                      </w:p>
                    </w:txbxContent>
                  </v:textbox>
                </v:rect>
              </w:pict>
            </w:r>
          </w:p>
          <w:p w:rsidR="00480EDF" w:rsidRPr="00134EFC" w:rsidRDefault="00480EDF" w:rsidP="006E3BCF"/>
          <w:p w:rsidR="00480EDF" w:rsidRDefault="00480EDF" w:rsidP="006E3BCF"/>
          <w:p w:rsidR="00480EDF" w:rsidRPr="00134EFC" w:rsidRDefault="00480EDF" w:rsidP="006E3BCF"/>
          <w:p w:rsidR="00480EDF" w:rsidRDefault="00480EDF" w:rsidP="00480EDF">
            <w:pPr>
              <w:ind w:firstLineChars="200" w:firstLine="31680"/>
            </w:pPr>
            <w:r>
              <w:rPr>
                <w:noProof/>
              </w:rPr>
              <w:pict>
                <v:rect id="_x0000_s1110" style="position:absolute;left:0;text-align:left;margin-left:120.85pt;margin-top:0;width:225pt;height:31.2pt;z-index:251631104">
                  <v:textbox style="mso-next-textbox:#_x0000_s1110">
                    <w:txbxContent>
                      <w:p w:rsidR="00480EDF" w:rsidRPr="00136353" w:rsidRDefault="00480EDF" w:rsidP="006E3BCF">
                        <w:pPr>
                          <w:rPr>
                            <w:sz w:val="28"/>
                            <w:szCs w:val="28"/>
                          </w:rPr>
                        </w:pPr>
                        <w:r w:rsidRPr="00136353">
                          <w:rPr>
                            <w:rFonts w:hint="eastAsia"/>
                            <w:sz w:val="28"/>
                            <w:szCs w:val="28"/>
                          </w:rPr>
                          <w:t>档案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人</w:t>
                        </w:r>
                        <w:r w:rsidRPr="00136353">
                          <w:rPr>
                            <w:rFonts w:hint="eastAsia"/>
                            <w:sz w:val="28"/>
                            <w:szCs w:val="28"/>
                          </w:rPr>
                          <w:t>员建立索引妥善保管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文件</w:t>
                        </w:r>
                      </w:p>
                    </w:txbxContent>
                  </v:textbox>
                </v:rect>
              </w:pict>
            </w:r>
          </w:p>
          <w:p w:rsidR="00480EDF" w:rsidRPr="00134EFC" w:rsidRDefault="00480EDF" w:rsidP="00480EDF">
            <w:pPr>
              <w:ind w:firstLineChars="200" w:firstLine="31680"/>
            </w:pPr>
          </w:p>
        </w:tc>
      </w:tr>
    </w:tbl>
    <w:p w:rsidR="00480EDF" w:rsidRPr="00315C22" w:rsidRDefault="00480EDF" w:rsidP="006E3BCF"/>
    <w:p w:rsidR="00480EDF" w:rsidRDefault="00480EDF" w:rsidP="006E3BCF">
      <w:pPr>
        <w:pStyle w:val="1"/>
        <w:spacing w:line="220" w:lineRule="atLeast"/>
        <w:ind w:firstLineChars="0"/>
        <w:rPr>
          <w:rFonts w:ascii="宋体" w:eastAsia="宋体" w:hAnsi="宋体"/>
          <w:sz w:val="28"/>
          <w:szCs w:val="28"/>
        </w:rPr>
      </w:pPr>
    </w:p>
    <w:p w:rsidR="00480EDF" w:rsidRDefault="00480EDF" w:rsidP="006E3BCF">
      <w:pPr>
        <w:pStyle w:val="1"/>
        <w:spacing w:line="220" w:lineRule="atLeast"/>
        <w:ind w:firstLineChars="0"/>
        <w:rPr>
          <w:rFonts w:ascii="宋体" w:eastAsia="宋体" w:hAnsi="宋体"/>
          <w:sz w:val="28"/>
          <w:szCs w:val="28"/>
        </w:rPr>
      </w:pPr>
    </w:p>
    <w:p w:rsidR="00480EDF" w:rsidRDefault="00480EDF" w:rsidP="006E3BCF">
      <w:pPr>
        <w:pStyle w:val="1"/>
        <w:spacing w:line="220" w:lineRule="atLeast"/>
        <w:ind w:firstLineChars="0"/>
        <w:rPr>
          <w:rFonts w:ascii="宋体" w:eastAsia="宋体" w:hAnsi="宋体"/>
          <w:sz w:val="28"/>
          <w:szCs w:val="28"/>
        </w:rPr>
      </w:pPr>
    </w:p>
    <w:p w:rsidR="00480EDF" w:rsidRDefault="00480EDF" w:rsidP="006E3BCF">
      <w:pPr>
        <w:pStyle w:val="1"/>
        <w:spacing w:line="220" w:lineRule="atLeast"/>
        <w:ind w:firstLineChars="0"/>
        <w:rPr>
          <w:rFonts w:ascii="宋体" w:eastAsia="宋体" w:hAnsi="宋体"/>
          <w:sz w:val="28"/>
          <w:szCs w:val="28"/>
        </w:rPr>
      </w:pPr>
    </w:p>
    <w:p w:rsidR="00480EDF" w:rsidRPr="00DB7713" w:rsidRDefault="00480EDF" w:rsidP="00DB7713">
      <w:pPr>
        <w:spacing w:line="520" w:lineRule="exact"/>
        <w:rPr>
          <w:rFonts w:eastAsia="黑体"/>
          <w:b/>
          <w:sz w:val="30"/>
          <w:szCs w:val="30"/>
        </w:rPr>
      </w:pPr>
    </w:p>
    <w:p w:rsidR="00480EDF" w:rsidRPr="00DB7713" w:rsidRDefault="00480EDF" w:rsidP="00DB7713">
      <w:pPr>
        <w:spacing w:line="520" w:lineRule="exact"/>
        <w:rPr>
          <w:rFonts w:eastAsia="黑体"/>
          <w:b/>
          <w:sz w:val="30"/>
          <w:szCs w:val="30"/>
        </w:rPr>
      </w:pPr>
      <w:r w:rsidRPr="00DB7713">
        <w:rPr>
          <w:rFonts w:eastAsia="黑体"/>
          <w:b/>
          <w:sz w:val="30"/>
          <w:szCs w:val="30"/>
        </w:rPr>
        <w:t xml:space="preserve">2. </w:t>
      </w:r>
      <w:r w:rsidRPr="00DB7713">
        <w:rPr>
          <w:rFonts w:eastAsia="黑体" w:hint="eastAsia"/>
          <w:b/>
          <w:sz w:val="30"/>
          <w:szCs w:val="30"/>
        </w:rPr>
        <w:t>派车流程</w:t>
      </w:r>
    </w:p>
    <w:p w:rsidR="00480EDF" w:rsidRPr="008A3820" w:rsidRDefault="00480EDF" w:rsidP="006E3BCF">
      <w:pPr>
        <w:jc w:val="center"/>
        <w:rPr>
          <w:rFonts w:ascii="黑体" w:eastAsia="黑体"/>
          <w:sz w:val="30"/>
          <w:szCs w:val="30"/>
        </w:rPr>
      </w:pPr>
      <w:r w:rsidRPr="008A3820">
        <w:rPr>
          <w:rFonts w:ascii="黑体" w:eastAsia="黑体" w:hint="eastAsia"/>
          <w:sz w:val="30"/>
          <w:szCs w:val="30"/>
        </w:rPr>
        <w:t>派车流程图</w:t>
      </w:r>
    </w:p>
    <w:tbl>
      <w:tblPr>
        <w:tblW w:w="91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80"/>
      </w:tblGrid>
      <w:tr w:rsidR="00480EDF" w:rsidTr="006E3BCF">
        <w:trPr>
          <w:trHeight w:val="10455"/>
        </w:trPr>
        <w:tc>
          <w:tcPr>
            <w:tcW w:w="9180" w:type="dxa"/>
          </w:tcPr>
          <w:p w:rsidR="00480EDF" w:rsidRDefault="00480EDF" w:rsidP="006E3BCF">
            <w:pPr>
              <w:spacing w:line="360" w:lineRule="auto"/>
              <w:jc w:val="center"/>
            </w:pPr>
          </w:p>
          <w:p w:rsidR="00480EDF" w:rsidRPr="00FC635B" w:rsidRDefault="00480EDF" w:rsidP="006E3BCF"/>
          <w:p w:rsidR="00480EDF" w:rsidRDefault="00480EDF" w:rsidP="006E3BCF">
            <w:r>
              <w:rPr>
                <w:noProof/>
              </w:rPr>
              <w:pict>
                <v:rect id="_x0000_s1111" style="position:absolute;margin-left:129.85pt;margin-top:7.2pt;width:171pt;height:31.2pt;z-index:251637248">
                  <v:textbox style="mso-next-textbox:#_x0000_s1111">
                    <w:txbxContent>
                      <w:p w:rsidR="00480EDF" w:rsidRDefault="00480EDF" w:rsidP="006E3B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用车人填写派车单</w:t>
                        </w:r>
                      </w:p>
                    </w:txbxContent>
                  </v:textbox>
                </v:rect>
              </w:pict>
            </w:r>
          </w:p>
          <w:p w:rsidR="00480EDF" w:rsidRDefault="00480EDF" w:rsidP="006E3BCF">
            <w:pPr>
              <w:tabs>
                <w:tab w:val="left" w:pos="6435"/>
              </w:tabs>
            </w:pPr>
            <w:r>
              <w:rPr>
                <w:noProof/>
              </w:rPr>
              <w:pict>
                <v:line id="_x0000_s1112" style="position:absolute;z-index:251643392" from="219.6pt,19.85pt" to="219.6pt,66.65pt">
                  <v:stroke endarrow="block"/>
                </v:line>
              </w:pict>
            </w:r>
            <w:r>
              <w:tab/>
            </w:r>
          </w:p>
          <w:p w:rsidR="00480EDF" w:rsidRDefault="00480EDF" w:rsidP="006E3BCF">
            <w:pPr>
              <w:tabs>
                <w:tab w:val="left" w:pos="6435"/>
              </w:tabs>
            </w:pPr>
          </w:p>
          <w:p w:rsidR="00480EDF" w:rsidRDefault="00480EDF" w:rsidP="006E3BCF">
            <w:pPr>
              <w:tabs>
                <w:tab w:val="left" w:pos="6435"/>
              </w:tabs>
            </w:pPr>
          </w:p>
          <w:p w:rsidR="00480EDF" w:rsidRPr="00FC635B" w:rsidRDefault="00480EDF" w:rsidP="006E3BCF">
            <w:pPr>
              <w:tabs>
                <w:tab w:val="left" w:pos="6435"/>
              </w:tabs>
            </w:pPr>
            <w:r>
              <w:rPr>
                <w:noProof/>
              </w:rPr>
              <w:pict>
                <v:line id="_x0000_s1113" style="position:absolute;z-index:251647488" from="219.6pt,266.35pt" to="219.6pt,320.95pt">
                  <v:stroke endarrow="block"/>
                </v:line>
              </w:pict>
            </w:r>
            <w:r>
              <w:rPr>
                <w:noProof/>
              </w:rPr>
              <w:pict>
                <v:line id="_x0000_s1114" style="position:absolute;z-index:251646464" from="219.6pt,180.55pt" to="219.6pt,235.15pt">
                  <v:stroke endarrow="block"/>
                </v:line>
              </w:pict>
            </w:r>
            <w:r>
              <w:rPr>
                <w:noProof/>
              </w:rPr>
              <w:pict>
                <v:line id="_x0000_s1115" style="position:absolute;z-index:251645440" from="219.6pt,110.35pt" to="219.6pt,149.35pt">
                  <v:stroke endarrow="block"/>
                </v:line>
              </w:pict>
            </w:r>
            <w:r>
              <w:rPr>
                <w:noProof/>
              </w:rPr>
              <w:pict>
                <v:line id="_x0000_s1116" style="position:absolute;z-index:251644416" from="219.6pt,32.35pt" to="219.6pt,79.15pt">
                  <v:stroke endarrow="block"/>
                </v:line>
              </w:pict>
            </w:r>
            <w:r>
              <w:rPr>
                <w:noProof/>
              </w:rPr>
              <w:pict>
                <v:rect id="_x0000_s1117" style="position:absolute;margin-left:138.85pt;margin-top:235.6pt;width:171pt;height:31.2pt;z-index:251641344">
                  <v:textbox style="mso-next-textbox:#_x0000_s1117">
                    <w:txbxContent>
                      <w:p w:rsidR="00480EDF" w:rsidRDefault="00480EDF" w:rsidP="006E3B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用车完毕司机签署派车单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118" style="position:absolute;margin-left:138.6pt;margin-top:149.35pt;width:171pt;height:31.2pt;z-index:251640320">
                  <v:textbox style="mso-next-textbox:#_x0000_s1118">
                    <w:txbxContent>
                      <w:p w:rsidR="00480EDF" w:rsidRDefault="00480EDF" w:rsidP="006E3B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司机据派车单出车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119" style="position:absolute;margin-left:138.85pt;margin-top:79.6pt;width:171pt;height:31.2pt;z-index:251639296">
                  <v:textbox style="mso-next-textbox:#_x0000_s1119">
                    <w:txbxContent>
                      <w:p w:rsidR="00480EDF" w:rsidRDefault="00480EDF" w:rsidP="006E3B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用车人将派车单交给指定司机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120" style="position:absolute;margin-left:138.85pt;margin-top:1.6pt;width:171pt;height:31.2pt;z-index:251638272">
                  <v:textbox style="mso-next-textbox:#_x0000_s1120">
                    <w:txbxContent>
                      <w:p w:rsidR="00480EDF" w:rsidRDefault="00480EDF" w:rsidP="006E3B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综合经营部领导审批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121" style="position:absolute;margin-left:138.6pt;margin-top:320.95pt;width:171pt;height:31.2pt;z-index:251642368">
                  <v:textbox style="mso-next-textbox:#_x0000_s1121">
                    <w:txbxContent>
                      <w:p w:rsidR="00480EDF" w:rsidRPr="00FC635B" w:rsidRDefault="00480EDF" w:rsidP="006E3BCF">
                        <w:r w:rsidRPr="00FC635B">
                          <w:rPr>
                            <w:rFonts w:hint="eastAsia"/>
                          </w:rPr>
                          <w:t>司机将派车单交回综合经营部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480EDF" w:rsidRDefault="00480EDF" w:rsidP="006E3BCF">
      <w:pPr>
        <w:spacing w:line="360" w:lineRule="auto"/>
        <w:jc w:val="center"/>
      </w:pPr>
    </w:p>
    <w:p w:rsidR="00480EDF" w:rsidRDefault="00480EDF" w:rsidP="006E3BCF">
      <w:pPr>
        <w:pStyle w:val="1"/>
        <w:spacing w:line="220" w:lineRule="atLeast"/>
        <w:ind w:firstLineChars="0"/>
        <w:rPr>
          <w:rFonts w:ascii="宋体" w:eastAsia="宋体" w:hAnsi="宋体"/>
          <w:sz w:val="28"/>
          <w:szCs w:val="28"/>
        </w:rPr>
      </w:pPr>
    </w:p>
    <w:p w:rsidR="00480EDF" w:rsidRDefault="00480EDF" w:rsidP="006E3BCF">
      <w:pPr>
        <w:pStyle w:val="1"/>
        <w:spacing w:line="220" w:lineRule="atLeast"/>
        <w:ind w:firstLineChars="0"/>
        <w:rPr>
          <w:rFonts w:ascii="宋体" w:eastAsia="宋体" w:hAnsi="宋体"/>
          <w:sz w:val="28"/>
          <w:szCs w:val="28"/>
        </w:rPr>
      </w:pPr>
    </w:p>
    <w:p w:rsidR="00480EDF" w:rsidRDefault="00480EDF" w:rsidP="006E3BCF">
      <w:pPr>
        <w:pStyle w:val="1"/>
        <w:spacing w:line="220" w:lineRule="atLeast"/>
        <w:ind w:firstLineChars="0"/>
        <w:rPr>
          <w:rFonts w:ascii="宋体" w:eastAsia="宋体" w:hAnsi="宋体"/>
          <w:sz w:val="28"/>
          <w:szCs w:val="28"/>
        </w:rPr>
      </w:pPr>
    </w:p>
    <w:p w:rsidR="00480EDF" w:rsidRDefault="00480EDF" w:rsidP="006E3BCF">
      <w:pPr>
        <w:pStyle w:val="1"/>
        <w:spacing w:line="220" w:lineRule="atLeast"/>
        <w:ind w:firstLineChars="0"/>
        <w:rPr>
          <w:rFonts w:ascii="宋体" w:eastAsia="宋体" w:hAnsi="宋体"/>
          <w:sz w:val="28"/>
          <w:szCs w:val="28"/>
        </w:rPr>
      </w:pPr>
    </w:p>
    <w:p w:rsidR="00480EDF" w:rsidRDefault="00480EDF" w:rsidP="006E3BCF">
      <w:pPr>
        <w:pStyle w:val="1"/>
        <w:spacing w:line="220" w:lineRule="atLeast"/>
        <w:ind w:firstLineChars="0"/>
        <w:rPr>
          <w:rFonts w:ascii="宋体" w:eastAsia="宋体" w:hAnsi="宋体"/>
          <w:sz w:val="28"/>
          <w:szCs w:val="28"/>
        </w:rPr>
      </w:pPr>
    </w:p>
    <w:p w:rsidR="00480EDF" w:rsidRPr="00DB7713" w:rsidRDefault="00480EDF" w:rsidP="00DB7713">
      <w:pPr>
        <w:spacing w:line="520" w:lineRule="exact"/>
        <w:rPr>
          <w:rFonts w:eastAsia="黑体"/>
          <w:b/>
          <w:sz w:val="30"/>
          <w:szCs w:val="30"/>
        </w:rPr>
      </w:pPr>
      <w:r w:rsidRPr="00DB7713">
        <w:rPr>
          <w:rFonts w:eastAsia="黑体"/>
          <w:b/>
          <w:sz w:val="30"/>
          <w:szCs w:val="30"/>
        </w:rPr>
        <w:t>3</w:t>
      </w:r>
      <w:r w:rsidRPr="00DB7713">
        <w:rPr>
          <w:rFonts w:eastAsia="黑体" w:hint="eastAsia"/>
          <w:b/>
          <w:sz w:val="30"/>
          <w:szCs w:val="30"/>
        </w:rPr>
        <w:t>、用印流程</w:t>
      </w:r>
    </w:p>
    <w:p w:rsidR="00480EDF" w:rsidRPr="002144B0" w:rsidRDefault="00480EDF" w:rsidP="00140163">
      <w:pPr>
        <w:spacing w:line="360" w:lineRule="auto"/>
        <w:rPr>
          <w:rFonts w:ascii="黑体" w:eastAsia="黑体" w:hAnsi="宋体"/>
          <w:sz w:val="24"/>
        </w:rPr>
      </w:pPr>
    </w:p>
    <w:p w:rsidR="00480EDF" w:rsidRPr="000A7415" w:rsidRDefault="00480EDF" w:rsidP="00140163">
      <w:pPr>
        <w:spacing w:line="520" w:lineRule="exact"/>
        <w:jc w:val="center"/>
        <w:rPr>
          <w:rFonts w:eastAsia="黑体"/>
          <w:sz w:val="30"/>
          <w:szCs w:val="30"/>
        </w:rPr>
      </w:pPr>
      <w:r w:rsidRPr="000A7415">
        <w:rPr>
          <w:rFonts w:eastAsia="黑体" w:hint="eastAsia"/>
          <w:sz w:val="30"/>
          <w:szCs w:val="30"/>
        </w:rPr>
        <w:t>用</w:t>
      </w:r>
      <w:r w:rsidRPr="000A7415">
        <w:rPr>
          <w:rFonts w:eastAsia="黑体"/>
          <w:sz w:val="30"/>
          <w:szCs w:val="30"/>
        </w:rPr>
        <w:t xml:space="preserve"> </w:t>
      </w:r>
      <w:r w:rsidRPr="000A7415">
        <w:rPr>
          <w:rFonts w:eastAsia="黑体" w:hint="eastAsia"/>
          <w:sz w:val="30"/>
          <w:szCs w:val="30"/>
        </w:rPr>
        <w:t>印</w:t>
      </w:r>
      <w:r w:rsidRPr="000A7415">
        <w:rPr>
          <w:rFonts w:eastAsia="黑体"/>
          <w:sz w:val="30"/>
          <w:szCs w:val="30"/>
        </w:rPr>
        <w:t xml:space="preserve"> </w:t>
      </w:r>
      <w:r w:rsidRPr="000A7415">
        <w:rPr>
          <w:rFonts w:eastAsia="黑体" w:hint="eastAsia"/>
          <w:sz w:val="30"/>
          <w:szCs w:val="30"/>
        </w:rPr>
        <w:t>流</w:t>
      </w:r>
      <w:r w:rsidRPr="000A7415">
        <w:rPr>
          <w:rFonts w:eastAsia="黑体"/>
          <w:sz w:val="30"/>
          <w:szCs w:val="30"/>
        </w:rPr>
        <w:t xml:space="preserve"> </w:t>
      </w:r>
      <w:r w:rsidRPr="000A7415">
        <w:rPr>
          <w:rFonts w:eastAsia="黑体" w:hint="eastAsia"/>
          <w:sz w:val="30"/>
          <w:szCs w:val="30"/>
        </w:rPr>
        <w:t>程</w:t>
      </w:r>
      <w:r w:rsidRPr="000A7415">
        <w:rPr>
          <w:rFonts w:eastAsia="黑体"/>
          <w:sz w:val="30"/>
          <w:szCs w:val="30"/>
        </w:rPr>
        <w:t xml:space="preserve"> </w:t>
      </w:r>
      <w:r w:rsidRPr="000A7415">
        <w:rPr>
          <w:rFonts w:eastAsia="黑体" w:hint="eastAsia"/>
          <w:sz w:val="30"/>
          <w:szCs w:val="30"/>
        </w:rPr>
        <w:t>图</w:t>
      </w:r>
    </w:p>
    <w:p w:rsidR="00480EDF" w:rsidRPr="00FD12D5" w:rsidRDefault="00480EDF" w:rsidP="00140163">
      <w:pPr>
        <w:spacing w:line="520" w:lineRule="exact"/>
        <w:jc w:val="center"/>
        <w:rPr>
          <w:rFonts w:eastAsia="黑体"/>
          <w:b/>
          <w:sz w:val="30"/>
          <w:szCs w:val="30"/>
        </w:rPr>
      </w:pPr>
    </w:p>
    <w:tbl>
      <w:tblPr>
        <w:tblW w:w="91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80"/>
      </w:tblGrid>
      <w:tr w:rsidR="00480EDF" w:rsidTr="001D4293">
        <w:trPr>
          <w:trHeight w:val="10651"/>
        </w:trPr>
        <w:tc>
          <w:tcPr>
            <w:tcW w:w="9180" w:type="dxa"/>
          </w:tcPr>
          <w:p w:rsidR="00480EDF" w:rsidRDefault="00480EDF" w:rsidP="001D4293">
            <w:pPr>
              <w:spacing w:line="360" w:lineRule="auto"/>
              <w:jc w:val="center"/>
            </w:pPr>
          </w:p>
          <w:p w:rsidR="00480EDF" w:rsidRPr="00FC635B" w:rsidRDefault="00480EDF" w:rsidP="001D4293"/>
          <w:p w:rsidR="00480EDF" w:rsidRDefault="00480EDF" w:rsidP="001D4293">
            <w:r>
              <w:rPr>
                <w:noProof/>
              </w:rPr>
              <w:pict>
                <v:rect id="_x0000_s1122" style="position:absolute;margin-left:138.6pt;margin-top:10.8pt;width:171pt;height:31.2pt;z-index:251648512">
                  <v:textbox style="mso-next-textbox:#_x0000_s1122">
                    <w:txbxContent>
                      <w:p w:rsidR="00480EDF" w:rsidRPr="00FD12D5" w:rsidRDefault="00480EDF" w:rsidP="00140163">
                        <w:pPr>
                          <w:spacing w:line="520" w:lineRule="exact"/>
                          <w:jc w:val="center"/>
                          <w:rPr>
                            <w:rFonts w:eastAsia="黑体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</w:rPr>
                          <w:t>用</w:t>
                        </w:r>
                        <w:r w:rsidRPr="0013261E">
                          <w:rPr>
                            <w:rFonts w:hint="eastAsia"/>
                          </w:rPr>
                          <w:t>公章</w:t>
                        </w:r>
                        <w:r>
                          <w:rPr>
                            <w:rFonts w:hint="eastAsia"/>
                          </w:rPr>
                          <w:t>人填写《</w:t>
                        </w:r>
                        <w:r w:rsidRPr="00BB1989">
                          <w:rPr>
                            <w:rFonts w:hint="eastAsia"/>
                          </w:rPr>
                          <w:t>用印申请单</w:t>
                        </w:r>
                        <w:r>
                          <w:rPr>
                            <w:rFonts w:hint="eastAsia"/>
                          </w:rPr>
                          <w:t>》</w:t>
                        </w:r>
                      </w:p>
                      <w:p w:rsidR="00480EDF" w:rsidRDefault="00480EDF" w:rsidP="00140163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</w:p>
          <w:p w:rsidR="00480EDF" w:rsidRDefault="00480EDF" w:rsidP="001D4293">
            <w:pPr>
              <w:tabs>
                <w:tab w:val="left" w:pos="6435"/>
              </w:tabs>
            </w:pPr>
            <w:r>
              <w:tab/>
            </w:r>
          </w:p>
          <w:p w:rsidR="00480EDF" w:rsidRDefault="00480EDF" w:rsidP="001D4293">
            <w:pPr>
              <w:tabs>
                <w:tab w:val="left" w:pos="6435"/>
              </w:tabs>
            </w:pPr>
            <w:r>
              <w:rPr>
                <w:noProof/>
              </w:rPr>
              <w:pict>
                <v:line id="_x0000_s1123" style="position:absolute;z-index:251654656" from="219.85pt,.4pt" to="219.85pt,47.2pt">
                  <v:stroke endarrow="block"/>
                </v:line>
              </w:pict>
            </w:r>
          </w:p>
          <w:p w:rsidR="00480EDF" w:rsidRDefault="00480EDF" w:rsidP="001D4293">
            <w:pPr>
              <w:tabs>
                <w:tab w:val="left" w:pos="6435"/>
              </w:tabs>
            </w:pPr>
          </w:p>
          <w:p w:rsidR="00480EDF" w:rsidRPr="00FC635B" w:rsidRDefault="00480EDF" w:rsidP="001D4293">
            <w:pPr>
              <w:tabs>
                <w:tab w:val="left" w:pos="6435"/>
              </w:tabs>
            </w:pPr>
            <w:r>
              <w:rPr>
                <w:noProof/>
              </w:rPr>
              <w:pict>
                <v:line id="_x0000_s1124" style="position:absolute;z-index:251658752" from="219.6pt,266.35pt" to="219.6pt,320.95pt">
                  <v:stroke endarrow="block"/>
                </v:line>
              </w:pict>
            </w:r>
            <w:r>
              <w:rPr>
                <w:noProof/>
              </w:rPr>
              <w:pict>
                <v:line id="_x0000_s1125" style="position:absolute;z-index:251657728" from="219.6pt,180.55pt" to="219.6pt,235.15pt">
                  <v:stroke endarrow="block"/>
                </v:line>
              </w:pict>
            </w:r>
            <w:r>
              <w:rPr>
                <w:noProof/>
              </w:rPr>
              <w:pict>
                <v:line id="_x0000_s1126" style="position:absolute;z-index:251656704" from="219.6pt,110.35pt" to="219.6pt,149.35pt">
                  <v:stroke endarrow="block"/>
                </v:line>
              </w:pict>
            </w:r>
            <w:r>
              <w:rPr>
                <w:noProof/>
              </w:rPr>
              <w:pict>
                <v:line id="_x0000_s1127" style="position:absolute;z-index:251655680" from="219.6pt,32.35pt" to="219.6pt,79.15pt">
                  <v:stroke endarrow="block"/>
                </v:line>
              </w:pict>
            </w:r>
            <w:r>
              <w:rPr>
                <w:noProof/>
              </w:rPr>
              <w:pict>
                <v:rect id="_x0000_s1128" style="position:absolute;margin-left:138.85pt;margin-top:235.6pt;width:171pt;height:31.2pt;z-index:251652608">
                  <v:textbox style="mso-next-textbox:#_x0000_s1128">
                    <w:txbxContent>
                      <w:p w:rsidR="00480EDF" w:rsidRDefault="00480EDF" w:rsidP="008D7EE9">
                        <w:pPr>
                          <w:ind w:firstLineChars="350" w:firstLine="31680"/>
                        </w:pPr>
                        <w:r w:rsidRPr="004142EF">
                          <w:rPr>
                            <w:rFonts w:hint="eastAsia"/>
                          </w:rPr>
                          <w:t>印鉴保管人</w:t>
                        </w:r>
                        <w:r>
                          <w:rPr>
                            <w:rFonts w:hint="eastAsia"/>
                          </w:rPr>
                          <w:t>盖公章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129" style="position:absolute;margin-left:138.6pt;margin-top:149.35pt;width:171pt;height:31.2pt;z-index:251651584">
                  <v:textbox style="mso-next-textbox:#_x0000_s1129">
                    <w:txbxContent>
                      <w:p w:rsidR="00480EDF" w:rsidRPr="00F20996" w:rsidRDefault="00480EDF" w:rsidP="00140163">
                        <w:pPr>
                          <w:jc w:val="center"/>
                        </w:pPr>
                        <w:r w:rsidRPr="004142EF">
                          <w:rPr>
                            <w:rFonts w:hint="eastAsia"/>
                          </w:rPr>
                          <w:t>印鉴保管人</w:t>
                        </w:r>
                        <w:r>
                          <w:rPr>
                            <w:rFonts w:hint="eastAsia"/>
                          </w:rPr>
                          <w:t>登记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130" style="position:absolute;margin-left:138.85pt;margin-top:79.6pt;width:171pt;height:31.2pt;z-index:251650560">
                  <v:textbox style="mso-next-textbox:#_x0000_s1130">
                    <w:txbxContent>
                      <w:p w:rsidR="00480EDF" w:rsidRPr="00952763" w:rsidRDefault="00480EDF" w:rsidP="00140163">
                        <w:pPr>
                          <w:jc w:val="center"/>
                        </w:pPr>
                        <w:r w:rsidRPr="00952763">
                          <w:rPr>
                            <w:rFonts w:hint="eastAsia"/>
                          </w:rPr>
                          <w:t>公司领导</w:t>
                        </w:r>
                        <w:r>
                          <w:rPr>
                            <w:rFonts w:hint="eastAsia"/>
                          </w:rPr>
                          <w:t>审批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131" style="position:absolute;margin-left:138.85pt;margin-top:1.6pt;width:171pt;height:31.2pt;z-index:251649536">
                  <v:textbox style="mso-next-textbox:#_x0000_s1131">
                    <w:txbxContent>
                      <w:p w:rsidR="00480EDF" w:rsidRDefault="00480EDF" w:rsidP="00140163">
                        <w:pPr>
                          <w:jc w:val="center"/>
                        </w:pPr>
                        <w:r w:rsidRPr="00952763">
                          <w:rPr>
                            <w:rFonts w:hint="eastAsia"/>
                          </w:rPr>
                          <w:t>部门负责人</w:t>
                        </w:r>
                        <w:r>
                          <w:rPr>
                            <w:rFonts w:hint="eastAsia"/>
                          </w:rPr>
                          <w:t>审批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132" style="position:absolute;margin-left:138.6pt;margin-top:320.95pt;width:171pt;height:31.2pt;z-index:251653632">
                  <v:textbox style="mso-next-textbox:#_x0000_s1132">
                    <w:txbxContent>
                      <w:p w:rsidR="00480EDF" w:rsidRDefault="00480EDF" w:rsidP="00140163">
                        <w:r w:rsidRPr="004142EF">
                          <w:rPr>
                            <w:rFonts w:hint="eastAsia"/>
                          </w:rPr>
                          <w:t>印鉴保管人</w:t>
                        </w:r>
                        <w:r>
                          <w:rPr>
                            <w:rFonts w:hint="eastAsia"/>
                          </w:rPr>
                          <w:t>存档《</w:t>
                        </w:r>
                        <w:r w:rsidRPr="00BB1989">
                          <w:rPr>
                            <w:rFonts w:hint="eastAsia"/>
                          </w:rPr>
                          <w:t>用印申请单</w:t>
                        </w:r>
                        <w:r>
                          <w:rPr>
                            <w:rFonts w:hint="eastAsia"/>
                          </w:rPr>
                          <w:t>》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480EDF" w:rsidRDefault="00480EDF" w:rsidP="00140163">
      <w:pPr>
        <w:spacing w:line="360" w:lineRule="auto"/>
        <w:jc w:val="center"/>
      </w:pPr>
    </w:p>
    <w:p w:rsidR="00480EDF" w:rsidRDefault="00480EDF" w:rsidP="00B503B7">
      <w:pPr>
        <w:pStyle w:val="1"/>
        <w:spacing w:line="220" w:lineRule="atLeast"/>
        <w:ind w:left="1280" w:firstLineChars="0" w:firstLine="0"/>
        <w:rPr>
          <w:rFonts w:ascii="宋体" w:eastAsia="宋体" w:hAnsi="宋体"/>
          <w:sz w:val="28"/>
          <w:szCs w:val="28"/>
        </w:rPr>
      </w:pPr>
    </w:p>
    <w:p w:rsidR="00480EDF" w:rsidRDefault="00480EDF" w:rsidP="00B503B7">
      <w:pPr>
        <w:pStyle w:val="1"/>
        <w:spacing w:line="220" w:lineRule="atLeast"/>
        <w:ind w:left="1280" w:firstLineChars="0" w:firstLine="0"/>
        <w:rPr>
          <w:rFonts w:ascii="宋体" w:eastAsia="宋体" w:hAnsi="宋体"/>
          <w:sz w:val="28"/>
          <w:szCs w:val="28"/>
        </w:rPr>
      </w:pPr>
    </w:p>
    <w:p w:rsidR="00480EDF" w:rsidRDefault="00480EDF" w:rsidP="00B503B7">
      <w:pPr>
        <w:pStyle w:val="1"/>
        <w:spacing w:line="220" w:lineRule="atLeast"/>
        <w:ind w:left="1280" w:firstLineChars="0" w:firstLine="0"/>
        <w:rPr>
          <w:rFonts w:ascii="宋体" w:eastAsia="宋体" w:hAnsi="宋体"/>
          <w:sz w:val="28"/>
          <w:szCs w:val="28"/>
        </w:rPr>
      </w:pPr>
    </w:p>
    <w:p w:rsidR="00480EDF" w:rsidRDefault="00480EDF" w:rsidP="00BF7C38">
      <w:pPr>
        <w:spacing w:line="520" w:lineRule="exac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4.</w:t>
      </w:r>
      <w:r w:rsidRPr="00BF7C38">
        <w:rPr>
          <w:rFonts w:eastAsia="黑体"/>
          <w:b/>
          <w:sz w:val="30"/>
          <w:szCs w:val="30"/>
        </w:rPr>
        <w:t xml:space="preserve"> </w:t>
      </w:r>
      <w:r>
        <w:rPr>
          <w:rFonts w:eastAsia="黑体" w:hint="eastAsia"/>
          <w:b/>
          <w:sz w:val="30"/>
          <w:szCs w:val="30"/>
        </w:rPr>
        <w:t>合同审批</w:t>
      </w:r>
    </w:p>
    <w:p w:rsidR="00480EDF" w:rsidRPr="00075EBF" w:rsidRDefault="00480EDF" w:rsidP="00BA2AE2">
      <w:pPr>
        <w:spacing w:line="520" w:lineRule="exact"/>
        <w:jc w:val="center"/>
        <w:rPr>
          <w:rFonts w:eastAsia="黑体"/>
          <w:sz w:val="30"/>
          <w:szCs w:val="30"/>
        </w:rPr>
      </w:pPr>
      <w:r w:rsidRPr="00075EBF">
        <w:rPr>
          <w:rFonts w:eastAsia="黑体" w:hint="eastAsia"/>
          <w:sz w:val="30"/>
          <w:szCs w:val="30"/>
        </w:rPr>
        <w:t>合同审批流程图</w:t>
      </w:r>
    </w:p>
    <w:tbl>
      <w:tblPr>
        <w:tblW w:w="91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80"/>
      </w:tblGrid>
      <w:tr w:rsidR="00480EDF" w:rsidTr="000E672E">
        <w:trPr>
          <w:trHeight w:val="10489"/>
        </w:trPr>
        <w:tc>
          <w:tcPr>
            <w:tcW w:w="9180" w:type="dxa"/>
          </w:tcPr>
          <w:p w:rsidR="00480EDF" w:rsidRDefault="00480EDF" w:rsidP="000E672E">
            <w:pPr>
              <w:spacing w:line="360" w:lineRule="auto"/>
              <w:jc w:val="center"/>
            </w:pPr>
          </w:p>
          <w:p w:rsidR="00480EDF" w:rsidRPr="00FC635B" w:rsidRDefault="00480EDF" w:rsidP="000E672E"/>
          <w:p w:rsidR="00480EDF" w:rsidRDefault="00480EDF" w:rsidP="000E672E">
            <w:r>
              <w:rPr>
                <w:noProof/>
              </w:rPr>
              <w:pict>
                <v:rect id="_x0000_s1133" style="position:absolute;margin-left:138.85pt;margin-top:9.45pt;width:171pt;height:31.2pt;z-index:251604480">
                  <v:textbox style="mso-next-textbox:#_x0000_s1133">
                    <w:txbxContent>
                      <w:p w:rsidR="00480EDF" w:rsidRDefault="00480EDF" w:rsidP="00BA2AE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合同洽商人</w:t>
                        </w:r>
                      </w:p>
                    </w:txbxContent>
                  </v:textbox>
                </v:rect>
              </w:pict>
            </w:r>
          </w:p>
          <w:p w:rsidR="00480EDF" w:rsidRDefault="00480EDF" w:rsidP="000E672E">
            <w:pPr>
              <w:tabs>
                <w:tab w:val="left" w:pos="6435"/>
              </w:tabs>
            </w:pPr>
            <w:r>
              <w:rPr>
                <w:noProof/>
              </w:rPr>
              <w:pict>
                <v:line id="_x0000_s1134" style="position:absolute;z-index:251621888" from="75.6pt,4.05pt" to="75.6pt,238.05pt"/>
              </w:pict>
            </w:r>
            <w:r>
              <w:rPr>
                <w:noProof/>
              </w:rPr>
              <w:pict>
                <v:line id="_x0000_s1135" style="position:absolute;z-index:251624960" from="345.85pt,4.2pt" to="345.85pt,316.2pt"/>
              </w:pict>
            </w:r>
            <w:r>
              <w:rPr>
                <w:noProof/>
              </w:rPr>
              <w:pict>
                <v:line id="_x0000_s1136" style="position:absolute;z-index:251613696" from="309.85pt,4.2pt" to="345.85pt,4.2pt"/>
              </w:pict>
            </w:r>
            <w:r>
              <w:rPr>
                <w:noProof/>
              </w:rPr>
              <w:pict>
                <v:line id="_x0000_s1137" style="position:absolute;z-index:251612672" from="75.85pt,4.2pt" to="138.85pt,4.2pt">
                  <v:stroke endarrow="block"/>
                </v:line>
              </w:pict>
            </w:r>
            <w:r>
              <w:rPr>
                <w:noProof/>
              </w:rPr>
              <w:pict>
                <v:line id="_x0000_s1138" style="position:absolute;z-index:251609600" from="219.6pt,22.05pt" to="219.6pt,68.85pt">
                  <v:stroke endarrow="block"/>
                </v:line>
              </w:pict>
            </w:r>
            <w:r>
              <w:tab/>
            </w:r>
          </w:p>
          <w:p w:rsidR="00480EDF" w:rsidRDefault="00480EDF" w:rsidP="000E672E">
            <w:pPr>
              <w:tabs>
                <w:tab w:val="left" w:pos="6435"/>
              </w:tabs>
            </w:pPr>
            <w:r>
              <w:rPr>
                <w:noProof/>
              </w:rPr>
              <w:pict>
                <v:rect id="_x0000_s1139" style="position:absolute;margin-left:57.85pt;margin-top:11pt;width:36pt;height:163.8pt;z-index:251623936">
                  <v:textbox style="mso-next-textbox:#_x0000_s1139">
                    <w:txbxContent>
                      <w:p w:rsidR="00480EDF" w:rsidRDefault="00480EDF" w:rsidP="00BA2AE2">
                        <w:pPr>
                          <w:jc w:val="center"/>
                        </w:pPr>
                      </w:p>
                      <w:p w:rsidR="00480EDF" w:rsidRDefault="00480EDF" w:rsidP="00BA2AE2">
                        <w:pPr>
                          <w:jc w:val="center"/>
                        </w:pPr>
                      </w:p>
                      <w:p w:rsidR="00480EDF" w:rsidRDefault="00480EDF" w:rsidP="00BA2AE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合同及审批单</w:t>
                        </w:r>
                      </w:p>
                    </w:txbxContent>
                  </v:textbox>
                </v:rect>
              </w:pict>
            </w:r>
          </w:p>
          <w:p w:rsidR="00480EDF" w:rsidRDefault="00480EDF" w:rsidP="000E672E">
            <w:pPr>
              <w:tabs>
                <w:tab w:val="left" w:pos="6435"/>
              </w:tabs>
            </w:pPr>
          </w:p>
          <w:p w:rsidR="00480EDF" w:rsidRPr="00FC635B" w:rsidRDefault="00480EDF" w:rsidP="000E672E">
            <w:pPr>
              <w:tabs>
                <w:tab w:val="left" w:pos="6435"/>
              </w:tabs>
            </w:pPr>
            <w:r>
              <w:rPr>
                <w:noProof/>
              </w:rPr>
              <w:pict>
                <v:line id="_x0000_s1140" style="position:absolute;z-index:251622912" from="75.6pt,168.2pt" to="138.6pt,168.2pt"/>
              </w:pict>
            </w:r>
            <w:r>
              <w:rPr>
                <w:noProof/>
              </w:rPr>
              <w:pict>
                <v:line id="_x0000_s1141" style="position:absolute;flip:x;z-index:251614720" from="309.85pt,249.35pt" to="345.85pt,249.35pt">
                  <v:stroke endarrow="block"/>
                </v:line>
              </w:pict>
            </w:r>
            <w:r>
              <w:rPr>
                <w:noProof/>
              </w:rPr>
              <w:pict>
                <v:rect id="_x0000_s1142" style="position:absolute;margin-left:93.85pt;margin-top:315.2pt;width:108.25pt;height:31.2pt;z-index:251615744">
                  <v:textbox style="mso-next-textbox:#_x0000_s1142">
                    <w:txbxContent>
                      <w:p w:rsidR="00480EDF" w:rsidRDefault="00480EDF" w:rsidP="00BA2AE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财务部合同备案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line id="_x0000_s1143" style="position:absolute;z-index:251618816" from="147.6pt,291.25pt" to="147.6pt,314.65pt">
                  <v:stroke endarrow="block"/>
                </v:line>
              </w:pict>
            </w:r>
            <w:r>
              <w:rPr>
                <w:noProof/>
              </w:rPr>
              <w:pict>
                <v:rect id="_x0000_s1144" style="position:absolute;margin-left:246.85pt;margin-top:315.2pt;width:117.25pt;height:31.2pt;z-index:251616768">
                  <v:textbox style="mso-next-textbox:#_x0000_s1144">
                    <w:txbxContent>
                      <w:p w:rsidR="00480EDF" w:rsidRDefault="00480EDF" w:rsidP="00BA2AE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综合经营部合同备案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line id="_x0000_s1145" style="position:absolute;z-index:251619840" from="300.85pt,291.8pt" to="300.85pt,315.2pt">
                  <v:stroke endarrow="block"/>
                </v:line>
              </w:pict>
            </w:r>
            <w:r>
              <w:rPr>
                <w:noProof/>
              </w:rPr>
              <w:pict>
                <v:line id="_x0000_s1146" style="position:absolute;z-index:251617792" from="147.6pt,291.25pt" to="300.6pt,291.25pt"/>
              </w:pict>
            </w:r>
            <w:r>
              <w:rPr>
                <w:noProof/>
              </w:rPr>
              <w:pict>
                <v:line id="_x0000_s1147" style="position:absolute;z-index:251620864" from="219.85pt,268.4pt" to="219.85pt,291.8pt"/>
              </w:pict>
            </w:r>
            <w:r>
              <w:rPr>
                <w:noProof/>
              </w:rPr>
              <w:pict>
                <v:rect id="_x0000_s1148" style="position:absolute;margin-left:138.85pt;margin-top:237.2pt;width:171pt;height:31.2pt;z-index:251608576">
                  <v:textbox style="mso-next-textbox:#_x0000_s1148">
                    <w:txbxContent>
                      <w:p w:rsidR="00480EDF" w:rsidRPr="00FC635B" w:rsidRDefault="00480EDF" w:rsidP="00BA2AE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合同批准人签字盖章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_x0000_s1149" style="position:absolute;margin-left:138.6pt;margin-top:158.65pt;width:171pt;height:31.2pt;z-index:251607552">
                  <v:textbox style="mso-next-textbox:#_x0000_s1149">
                    <w:txbxContent>
                      <w:p w:rsidR="00480EDF" w:rsidRDefault="00480EDF" w:rsidP="00BA2AE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出具合同审批单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line id="_x0000_s1150" style="position:absolute;z-index:251611648" from="219.85pt,104.6pt" to="219.85pt,159.2pt">
                  <v:stroke endarrow="block"/>
                </v:line>
              </w:pict>
            </w:r>
            <w:r>
              <w:rPr>
                <w:noProof/>
              </w:rPr>
              <w:pict>
                <v:rect id="_x0000_s1151" style="position:absolute;margin-left:138.85pt;margin-top:73.4pt;width:171pt;height:31.2pt;z-index:251606528">
                  <v:textbox style="mso-next-textbox:#_x0000_s1151">
                    <w:txbxContent>
                      <w:p w:rsidR="00480EDF" w:rsidRDefault="00480EDF" w:rsidP="00BA2AE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综合经营部登记、初审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line id="_x0000_s1152" style="position:absolute;z-index:251610624" from="219.85pt,34.4pt" to="219.85pt,73.4pt">
                  <v:stroke endarrow="block"/>
                </v:line>
              </w:pict>
            </w:r>
            <w:r>
              <w:rPr>
                <w:noProof/>
              </w:rPr>
              <w:pict>
                <v:rect id="_x0000_s1153" style="position:absolute;margin-left:138.85pt;margin-top:1.6pt;width:171pt;height:31.2pt;z-index:251605504">
                  <v:textbox style="mso-next-textbox:#_x0000_s1153">
                    <w:txbxContent>
                      <w:p w:rsidR="00480EDF" w:rsidRDefault="00480EDF" w:rsidP="00BA2AE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提交对方认可对合同草案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480EDF" w:rsidRDefault="00480EDF" w:rsidP="00BA2AE2">
      <w:pPr>
        <w:spacing w:line="360" w:lineRule="auto"/>
        <w:jc w:val="center"/>
      </w:pPr>
    </w:p>
    <w:p w:rsidR="00480EDF" w:rsidRDefault="00480EDF" w:rsidP="008D7EE9">
      <w:pPr>
        <w:spacing w:line="360" w:lineRule="auto"/>
        <w:ind w:firstLineChars="239" w:firstLine="31680"/>
      </w:pPr>
    </w:p>
    <w:p w:rsidR="00480EDF" w:rsidRDefault="00480EDF" w:rsidP="00AA354F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480EDF" w:rsidRDefault="00480EDF" w:rsidP="00AA354F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480EDF" w:rsidRDefault="00480EDF" w:rsidP="00AA354F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480EDF" w:rsidRDefault="00480EDF" w:rsidP="003A2832">
      <w:pPr>
        <w:spacing w:line="520" w:lineRule="exact"/>
        <w:rPr>
          <w:rFonts w:eastAsia="黑体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t>5.</w:t>
      </w:r>
      <w:r w:rsidRPr="00075EBF">
        <w:rPr>
          <w:rFonts w:eastAsia="黑体" w:hint="eastAsia"/>
          <w:b/>
          <w:sz w:val="30"/>
          <w:szCs w:val="30"/>
        </w:rPr>
        <w:t>安全管理</w:t>
      </w:r>
    </w:p>
    <w:p w:rsidR="00480EDF" w:rsidRDefault="00480EDF" w:rsidP="003A2832">
      <w:pPr>
        <w:spacing w:line="520" w:lineRule="exact"/>
        <w:rPr>
          <w:rFonts w:eastAsia="黑体"/>
          <w:b/>
          <w:sz w:val="30"/>
          <w:szCs w:val="30"/>
        </w:rPr>
      </w:pPr>
      <w:r>
        <w:rPr>
          <w:noProof/>
        </w:rPr>
        <w:pict>
          <v:rect id="_x0000_s1154" style="position:absolute;margin-left:-18pt;margin-top:33.7pt;width:450pt;height:639pt;z-index:251557376"/>
        </w:pict>
      </w:r>
      <w:r>
        <w:rPr>
          <w:rFonts w:eastAsia="黑体"/>
          <w:b/>
          <w:sz w:val="30"/>
          <w:szCs w:val="30"/>
        </w:rPr>
        <w:t xml:space="preserve">                            </w:t>
      </w:r>
      <w:r w:rsidRPr="00075EBF">
        <w:rPr>
          <w:rFonts w:eastAsia="黑体" w:hint="eastAsia"/>
          <w:b/>
          <w:sz w:val="30"/>
          <w:szCs w:val="30"/>
        </w:rPr>
        <w:t>安全管理</w:t>
      </w:r>
      <w:r>
        <w:rPr>
          <w:rFonts w:eastAsia="黑体" w:hint="eastAsia"/>
          <w:b/>
          <w:sz w:val="30"/>
          <w:szCs w:val="30"/>
        </w:rPr>
        <w:t>制度流程</w:t>
      </w:r>
    </w:p>
    <w:p w:rsidR="00480EDF" w:rsidRPr="00075EBF" w:rsidRDefault="00480EDF" w:rsidP="00075EBF">
      <w:pPr>
        <w:spacing w:line="520" w:lineRule="exact"/>
        <w:jc w:val="center"/>
        <w:rPr>
          <w:rFonts w:eastAsia="黑体"/>
          <w:sz w:val="30"/>
          <w:szCs w:val="30"/>
        </w:rPr>
      </w:pPr>
      <w:r w:rsidRPr="00075EBF">
        <w:rPr>
          <w:rFonts w:eastAsia="黑体" w:hint="eastAsia"/>
          <w:sz w:val="30"/>
          <w:szCs w:val="30"/>
        </w:rPr>
        <w:t>安全管理制度流程</w:t>
      </w:r>
    </w:p>
    <w:p w:rsidR="00480EDF" w:rsidRDefault="00480EDF" w:rsidP="008E579B">
      <w:pPr>
        <w:spacing w:line="360" w:lineRule="auto"/>
        <w:rPr>
          <w:rFonts w:ascii="宋体" w:eastAsia="宋体"/>
          <w:sz w:val="24"/>
        </w:rPr>
      </w:pPr>
      <w:r>
        <w:rPr>
          <w:noProof/>
        </w:rPr>
        <w:pict>
          <v:rect id="_x0000_s1155" style="position:absolute;margin-left:99pt;margin-top:1.65pt;width:243pt;height:31.2pt;z-index:251659776">
            <v:textbox style="mso-next-textbox:#_x0000_s1155">
              <w:txbxContent>
                <w:p w:rsidR="00480EDF" w:rsidRDefault="00480EDF" w:rsidP="008E579B">
                  <w:pPr>
                    <w:jc w:val="center"/>
                  </w:pPr>
                  <w:r>
                    <w:rPr>
                      <w:rFonts w:hint="eastAsia"/>
                    </w:rPr>
                    <w:t>企业法人</w:t>
                  </w:r>
                </w:p>
              </w:txbxContent>
            </v:textbox>
          </v:rect>
        </w:pict>
      </w:r>
    </w:p>
    <w:p w:rsidR="00480EDF" w:rsidRDefault="00480EDF" w:rsidP="008E579B">
      <w:pPr>
        <w:spacing w:line="360" w:lineRule="auto"/>
        <w:rPr>
          <w:rFonts w:ascii="宋体" w:eastAsia="宋体"/>
          <w:sz w:val="24"/>
        </w:rPr>
      </w:pPr>
      <w:r>
        <w:rPr>
          <w:noProof/>
        </w:rPr>
        <w:pict>
          <v:line id="_x0000_s1156" style="position:absolute;z-index:251665920" from="3in,4.3pt" to="3in,35.5pt">
            <v:stroke endarrow="block"/>
          </v:line>
        </w:pict>
      </w:r>
    </w:p>
    <w:p w:rsidR="00480EDF" w:rsidRDefault="00480EDF" w:rsidP="008E579B">
      <w:pPr>
        <w:spacing w:line="360" w:lineRule="auto"/>
        <w:rPr>
          <w:rFonts w:ascii="宋体" w:eastAsia="宋体"/>
          <w:sz w:val="24"/>
        </w:rPr>
      </w:pPr>
      <w:r>
        <w:rPr>
          <w:noProof/>
        </w:rPr>
        <w:pict>
          <v:rect id="_x0000_s1157" style="position:absolute;margin-left:99pt;margin-top:5.3pt;width:243pt;height:27.35pt;z-index:251660800">
            <v:textbox style="mso-next-textbox:#_x0000_s1157">
              <w:txbxContent>
                <w:p w:rsidR="00480EDF" w:rsidRDefault="00480EDF" w:rsidP="008E579B">
                  <w:pPr>
                    <w:jc w:val="center"/>
                  </w:pPr>
                  <w:r>
                    <w:rPr>
                      <w:rFonts w:hint="eastAsia"/>
                    </w:rPr>
                    <w:t>总经理</w:t>
                  </w:r>
                </w:p>
              </w:txbxContent>
            </v:textbox>
          </v:rect>
        </w:pict>
      </w:r>
    </w:p>
    <w:p w:rsidR="00480EDF" w:rsidRDefault="00480EDF" w:rsidP="008E579B">
      <w:pPr>
        <w:spacing w:line="360" w:lineRule="auto"/>
        <w:rPr>
          <w:rFonts w:ascii="宋体" w:eastAsia="宋体"/>
          <w:sz w:val="24"/>
        </w:rPr>
      </w:pPr>
      <w:r>
        <w:rPr>
          <w:noProof/>
        </w:rPr>
        <w:pict>
          <v:line id="_x0000_s1158" style="position:absolute;z-index:251666944" from="3in,.6pt" to="3in,31.8pt">
            <v:stroke endarrow="block"/>
          </v:line>
        </w:pict>
      </w:r>
    </w:p>
    <w:p w:rsidR="00480EDF" w:rsidRDefault="00480EDF" w:rsidP="008E579B">
      <w:pPr>
        <w:spacing w:line="360" w:lineRule="auto"/>
        <w:rPr>
          <w:rFonts w:ascii="宋体" w:eastAsia="宋体"/>
          <w:sz w:val="24"/>
        </w:rPr>
      </w:pPr>
      <w:r>
        <w:rPr>
          <w:noProof/>
        </w:rPr>
        <w:pict>
          <v:line id="_x0000_s1159" style="position:absolute;z-index:251698688" from="369pt,22.3pt" to="369pt,225.1pt"/>
        </w:pict>
      </w:r>
      <w:r>
        <w:rPr>
          <w:noProof/>
        </w:rPr>
        <w:pict>
          <v:line id="_x0000_s1160" style="position:absolute;z-index:251695616" from="342pt,22.3pt" to="369pt,22.3pt"/>
        </w:pict>
      </w:r>
      <w:r>
        <w:rPr>
          <w:noProof/>
        </w:rPr>
        <w:pict>
          <v:line id="_x0000_s1161" style="position:absolute;z-index:251702784" from="0,19.45pt" to="99pt,19.45pt"/>
        </w:pict>
      </w:r>
      <w:r>
        <w:rPr>
          <w:noProof/>
        </w:rPr>
        <w:pict>
          <v:line id="_x0000_s1162" style="position:absolute;z-index:251701760" from="0,19.45pt" to="0,292.45pt"/>
        </w:pict>
      </w:r>
      <w:r>
        <w:rPr>
          <w:noProof/>
        </w:rPr>
        <w:pict>
          <v:line id="_x0000_s1163" style="position:absolute;flip:x;z-index:251697664" from="342pt,11.65pt" to="396pt,11.65pt">
            <v:stroke endarrow="block"/>
          </v:line>
        </w:pict>
      </w:r>
      <w:r>
        <w:rPr>
          <w:noProof/>
        </w:rPr>
        <w:pict>
          <v:line id="_x0000_s1164" style="position:absolute;z-index:251696640" from="396pt,11.65pt" to="396pt,292.45pt"/>
        </w:pict>
      </w:r>
      <w:r>
        <w:rPr>
          <w:noProof/>
        </w:rPr>
        <w:pict>
          <v:rect id="_x0000_s1165" style="position:absolute;margin-left:135pt;margin-top:276.85pt;width:135pt;height:31.2pt;z-index:251662848">
            <v:textbox style="mso-next-textbox:#_x0000_s1165">
              <w:txbxContent>
                <w:p w:rsidR="00480EDF" w:rsidRDefault="00480EDF" w:rsidP="008E579B">
                  <w:pPr>
                    <w:jc w:val="center"/>
                  </w:pPr>
                  <w:r>
                    <w:rPr>
                      <w:rFonts w:hint="eastAsia"/>
                    </w:rPr>
                    <w:t>安全事故</w:t>
                  </w:r>
                </w:p>
              </w:txbxContent>
            </v:textbox>
          </v:rect>
        </w:pict>
      </w:r>
      <w:r>
        <w:rPr>
          <w:noProof/>
        </w:rPr>
        <w:pict>
          <v:line id="_x0000_s1166" style="position:absolute;z-index:251684352" from="45pt,144.25pt" to="45pt,159.85pt">
            <v:stroke endarrow="block"/>
          </v:line>
        </w:pict>
      </w:r>
      <w:r>
        <w:rPr>
          <w:noProof/>
        </w:rPr>
        <w:pict>
          <v:line id="_x0000_s1167" style="position:absolute;z-index:251683328" from="2in,144.25pt" to="2in,159.85pt">
            <v:stroke endarrow="block"/>
          </v:line>
        </w:pict>
      </w:r>
      <w:r>
        <w:rPr>
          <w:noProof/>
        </w:rPr>
        <w:pict>
          <v:line id="_x0000_s1168" style="position:absolute;z-index:251682304" from="117pt,128.65pt" to="117pt,144.25pt"/>
        </w:pict>
      </w:r>
      <w:r>
        <w:rPr>
          <w:noProof/>
        </w:rPr>
        <w:pict>
          <v:line id="_x0000_s1169" style="position:absolute;z-index:251681280" from="45pt,144.25pt" to="2in,144.25pt"/>
        </w:pict>
      </w:r>
      <w:r>
        <w:rPr>
          <w:noProof/>
        </w:rPr>
        <w:pict>
          <v:line id="_x0000_s1170" style="position:absolute;z-index:251680256" from="306pt,128.65pt" to="306pt,159.85pt">
            <v:stroke endarrow="block"/>
          </v:line>
        </w:pict>
      </w:r>
      <w:r>
        <w:rPr>
          <w:noProof/>
        </w:rPr>
        <w:pict>
          <v:line id="_x0000_s1171" style="position:absolute;z-index:251679232" from="225pt,128.65pt" to="225pt,159.85pt">
            <v:stroke endarrow="block"/>
          </v:line>
        </w:pict>
      </w:r>
      <w:r>
        <w:rPr>
          <w:noProof/>
        </w:rPr>
        <w:pict>
          <v:rect id="_x0000_s1172" style="position:absolute;margin-left:279pt;margin-top:159.85pt;width:1in;height:31.2pt;z-index:251678208">
            <v:textbox style="mso-next-textbox:#_x0000_s1172">
              <w:txbxContent>
                <w:p w:rsidR="00480EDF" w:rsidRDefault="00480EDF" w:rsidP="008D7EE9">
                  <w:pPr>
                    <w:ind w:firstLineChars="100" w:firstLine="31680"/>
                  </w:pPr>
                  <w:r>
                    <w:rPr>
                      <w:rFonts w:hint="eastAsia"/>
                    </w:rPr>
                    <w:t>安全资金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3" style="position:absolute;margin-left:189pt;margin-top:159.85pt;width:1in;height:31.2pt;z-index:251677184">
            <v:textbox style="mso-next-textbox:#_x0000_s1173">
              <w:txbxContent>
                <w:p w:rsidR="00480EDF" w:rsidRPr="00617789" w:rsidRDefault="00480EDF" w:rsidP="008E579B">
                  <w:pPr>
                    <w:rPr>
                      <w:sz w:val="18"/>
                      <w:szCs w:val="18"/>
                    </w:rPr>
                  </w:pPr>
                  <w:r w:rsidRPr="00617789">
                    <w:rPr>
                      <w:rFonts w:hint="eastAsia"/>
                      <w:sz w:val="18"/>
                      <w:szCs w:val="18"/>
                    </w:rPr>
                    <w:t>各项目监理部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4" style="position:absolute;margin-left:108pt;margin-top:159.85pt;width:63pt;height:31.2pt;z-index:251676160">
            <v:textbox style="mso-next-textbox:#_x0000_s1174">
              <w:txbxContent>
                <w:p w:rsidR="00480EDF" w:rsidRDefault="00480EDF" w:rsidP="008E579B">
                  <w:r>
                    <w:rPr>
                      <w:rFonts w:hint="eastAsia"/>
                    </w:rPr>
                    <w:t>劳保用品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5" style="position:absolute;margin-left:18pt;margin-top:159.85pt;width:63pt;height:31.2pt;z-index:251675136">
            <v:textbox style="mso-next-textbox:#_x0000_s1175">
              <w:txbxContent>
                <w:p w:rsidR="00480EDF" w:rsidRDefault="00480EDF" w:rsidP="008E579B">
                  <w:r>
                    <w:rPr>
                      <w:rFonts w:hint="eastAsia"/>
                    </w:rPr>
                    <w:t>安全培训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6" style="position:absolute;margin-left:90pt;margin-top:97.45pt;width:1in;height:31.2pt;z-index:251661824">
            <v:textbox style="mso-next-textbox:#_x0000_s1176">
              <w:txbxContent>
                <w:p w:rsidR="00480EDF" w:rsidRDefault="00480EDF" w:rsidP="008E579B">
                  <w:r>
                    <w:rPr>
                      <w:rFonts w:hint="eastAsia"/>
                    </w:rPr>
                    <w:t>综合经营部</w:t>
                  </w:r>
                </w:p>
              </w:txbxContent>
            </v:textbox>
          </v:rect>
        </w:pict>
      </w:r>
      <w:r>
        <w:rPr>
          <w:noProof/>
        </w:rPr>
        <w:pict>
          <v:line id="_x0000_s1177" style="position:absolute;z-index:251673088" from="3in,27.25pt" to="3in,97.45pt">
            <v:stroke endarrow="block"/>
          </v:line>
        </w:pict>
      </w:r>
      <w:r>
        <w:rPr>
          <w:noProof/>
        </w:rPr>
        <w:pict>
          <v:line id="_x0000_s1178" style="position:absolute;z-index:251672064" from="306pt,66.25pt" to="306pt,97.45pt">
            <v:stroke endarrow="block"/>
          </v:line>
        </w:pict>
      </w:r>
      <w:r>
        <w:rPr>
          <w:noProof/>
        </w:rPr>
        <w:pict>
          <v:line id="_x0000_s1179" style="position:absolute;z-index:251671040" from="135pt,66.25pt" to="135pt,97.45pt">
            <v:stroke endarrow="block"/>
          </v:line>
        </w:pict>
      </w:r>
      <w:r>
        <w:rPr>
          <w:noProof/>
        </w:rPr>
        <w:pict>
          <v:line id="_x0000_s1180" style="position:absolute;z-index:251670016" from="135pt,66.25pt" to="306pt,66.25pt"/>
        </w:pict>
      </w:r>
      <w:r>
        <w:rPr>
          <w:noProof/>
        </w:rPr>
        <w:pict>
          <v:rect id="_x0000_s1181" style="position:absolute;margin-left:180pt;margin-top:97.45pt;width:1in;height:31.2pt;z-index:251667968">
            <v:textbox style="mso-next-textbox:#_x0000_s1181">
              <w:txbxContent>
                <w:p w:rsidR="00480EDF" w:rsidRDefault="00480EDF" w:rsidP="008E579B">
                  <w:r>
                    <w:rPr>
                      <w:rFonts w:hint="eastAsia"/>
                    </w:rPr>
                    <w:t>项目管理部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2" style="position:absolute;margin-left:270pt;margin-top:97.45pt;width:1in;height:31.2pt;z-index:251668992">
            <v:textbox style="mso-next-textbox:#_x0000_s1182">
              <w:txbxContent>
                <w:p w:rsidR="00480EDF" w:rsidRDefault="00480EDF" w:rsidP="008E579B">
                  <w:r>
                    <w:rPr>
                      <w:rFonts w:hint="eastAsia"/>
                    </w:rPr>
                    <w:t>财务人事部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3" style="position:absolute;margin-left:99pt;margin-top:3.85pt;width:243pt;height:27.4pt;z-index:251674112">
            <v:textbox style="mso-next-textbox:#_x0000_s1183">
              <w:txbxContent>
                <w:p w:rsidR="00480EDF" w:rsidRDefault="00480EDF" w:rsidP="008D7EE9">
                  <w:pPr>
                    <w:ind w:firstLineChars="750" w:firstLine="31680"/>
                  </w:pPr>
                  <w:r>
                    <w:rPr>
                      <w:rFonts w:hint="eastAsia"/>
                    </w:rPr>
                    <w:t>安全领导小组（安委会）</w:t>
                  </w:r>
                </w:p>
              </w:txbxContent>
            </v:textbox>
          </v:rect>
        </w:pict>
      </w:r>
    </w:p>
    <w:p w:rsidR="00480EDF" w:rsidRPr="00331850" w:rsidRDefault="00480EDF" w:rsidP="008E579B">
      <w:pPr>
        <w:rPr>
          <w:rFonts w:ascii="宋体" w:eastAsia="宋体"/>
          <w:sz w:val="24"/>
        </w:rPr>
      </w:pPr>
    </w:p>
    <w:p w:rsidR="00480EDF" w:rsidRPr="00331850" w:rsidRDefault="00480EDF" w:rsidP="008E579B">
      <w:pPr>
        <w:rPr>
          <w:rFonts w:ascii="宋体" w:eastAsia="宋体"/>
          <w:sz w:val="24"/>
        </w:rPr>
      </w:pPr>
    </w:p>
    <w:p w:rsidR="00480EDF" w:rsidRPr="00331850" w:rsidRDefault="00480EDF" w:rsidP="008E579B">
      <w:pPr>
        <w:rPr>
          <w:rFonts w:ascii="宋体" w:eastAsia="宋体"/>
          <w:sz w:val="24"/>
        </w:rPr>
      </w:pPr>
    </w:p>
    <w:p w:rsidR="00480EDF" w:rsidRPr="00331850" w:rsidRDefault="00480EDF" w:rsidP="008E579B">
      <w:pPr>
        <w:rPr>
          <w:rFonts w:ascii="宋体" w:eastAsia="宋体"/>
          <w:sz w:val="24"/>
        </w:rPr>
      </w:pPr>
    </w:p>
    <w:p w:rsidR="00480EDF" w:rsidRPr="00331850" w:rsidRDefault="00480EDF" w:rsidP="008E579B">
      <w:pPr>
        <w:rPr>
          <w:rFonts w:ascii="宋体" w:eastAsia="宋体"/>
          <w:sz w:val="24"/>
        </w:rPr>
      </w:pPr>
    </w:p>
    <w:p w:rsidR="00480EDF" w:rsidRPr="00331850" w:rsidRDefault="00480EDF" w:rsidP="008E579B">
      <w:pPr>
        <w:rPr>
          <w:rFonts w:ascii="宋体" w:eastAsia="宋体"/>
          <w:sz w:val="24"/>
        </w:rPr>
      </w:pPr>
    </w:p>
    <w:p w:rsidR="00480EDF" w:rsidRPr="00331850" w:rsidRDefault="00480EDF" w:rsidP="008E579B">
      <w:pPr>
        <w:rPr>
          <w:rFonts w:ascii="宋体" w:eastAsia="宋体"/>
          <w:sz w:val="24"/>
        </w:rPr>
      </w:pPr>
      <w:r>
        <w:rPr>
          <w:noProof/>
        </w:rPr>
        <w:pict>
          <v:rect id="_x0000_s1184" style="position:absolute;margin-left:135pt;margin-top:24.55pt;width:135pt;height:31.2pt;z-index:251664896">
            <v:textbox style="mso-next-textbox:#_x0000_s1184">
              <w:txbxContent>
                <w:p w:rsidR="00480EDF" w:rsidRDefault="00480EDF" w:rsidP="008E579B">
                  <w:pPr>
                    <w:jc w:val="center"/>
                  </w:pPr>
                  <w:r>
                    <w:rPr>
                      <w:rFonts w:hint="eastAsia"/>
                    </w:rPr>
                    <w:t>安全检查</w:t>
                  </w:r>
                </w:p>
              </w:txbxContent>
            </v:textbox>
          </v:rect>
        </w:pict>
      </w:r>
    </w:p>
    <w:p w:rsidR="00480EDF" w:rsidRPr="00331850" w:rsidRDefault="00480EDF" w:rsidP="008E579B">
      <w:pPr>
        <w:rPr>
          <w:rFonts w:ascii="宋体" w:eastAsia="宋体"/>
          <w:sz w:val="24"/>
        </w:rPr>
      </w:pPr>
      <w:r>
        <w:rPr>
          <w:noProof/>
        </w:rPr>
        <w:pict>
          <v:line id="_x0000_s1185" style="position:absolute;flip:x;z-index:251699712" from="270pt,17pt" to="369pt,17pt">
            <v:stroke endarrow="block"/>
          </v:line>
        </w:pict>
      </w:r>
    </w:p>
    <w:p w:rsidR="00480EDF" w:rsidRPr="00331850" w:rsidRDefault="00480EDF" w:rsidP="008E579B">
      <w:pPr>
        <w:rPr>
          <w:rFonts w:ascii="宋体" w:eastAsia="宋体"/>
          <w:sz w:val="24"/>
        </w:rPr>
      </w:pPr>
      <w:r>
        <w:rPr>
          <w:noProof/>
        </w:rPr>
        <w:pict>
          <v:line id="_x0000_s1186" style="position:absolute;z-index:251704832" from="207pt,9.45pt" to="207pt,36.45pt">
            <v:stroke endarrow="block"/>
          </v:line>
        </w:pict>
      </w:r>
    </w:p>
    <w:p w:rsidR="00480EDF" w:rsidRPr="00331850" w:rsidRDefault="00480EDF" w:rsidP="008E579B">
      <w:pPr>
        <w:rPr>
          <w:rFonts w:ascii="宋体" w:eastAsia="宋体"/>
          <w:sz w:val="24"/>
        </w:rPr>
      </w:pPr>
      <w:r>
        <w:rPr>
          <w:noProof/>
        </w:rPr>
        <w:pict>
          <v:rect id="_x0000_s1187" style="position:absolute;margin-left:297pt;margin-top:10.9pt;width:63pt;height:31.2pt;z-index:251689472">
            <v:textbox style="mso-next-textbox:#_x0000_s1187">
              <w:txbxContent>
                <w:p w:rsidR="00480EDF" w:rsidRDefault="00480EDF" w:rsidP="008E579B">
                  <w:r>
                    <w:rPr>
                      <w:rFonts w:hint="eastAsia"/>
                    </w:rPr>
                    <w:t>事故上报</w:t>
                  </w:r>
                </w:p>
              </w:txbxContent>
            </v:textbox>
          </v:rect>
        </w:pict>
      </w:r>
    </w:p>
    <w:p w:rsidR="00480EDF" w:rsidRPr="00331850" w:rsidRDefault="00480EDF" w:rsidP="008E579B">
      <w:pPr>
        <w:rPr>
          <w:rFonts w:ascii="宋体" w:eastAsia="宋体"/>
          <w:sz w:val="24"/>
        </w:rPr>
      </w:pPr>
      <w:r>
        <w:rPr>
          <w:noProof/>
        </w:rPr>
        <w:pict>
          <v:line id="_x0000_s1188" style="position:absolute;z-index:251690496" from="207pt,21.3pt" to="207pt,52.5pt">
            <v:stroke endarrow="block"/>
          </v:line>
        </w:pict>
      </w:r>
      <w:r>
        <w:rPr>
          <w:noProof/>
        </w:rPr>
        <w:pict>
          <v:line id="_x0000_s1189" style="position:absolute;z-index:251691520" from="270pt,3.3pt" to="297pt,3.3pt"/>
        </w:pict>
      </w:r>
      <w:r>
        <w:rPr>
          <w:noProof/>
        </w:rPr>
        <w:pict>
          <v:line id="_x0000_s1190" style="position:absolute;z-index:251692544" from="5in,3.3pt" to="396pt,3.3pt"/>
        </w:pict>
      </w:r>
      <w:r>
        <w:rPr>
          <w:noProof/>
        </w:rPr>
        <w:pict>
          <v:line id="_x0000_s1191" style="position:absolute;z-index:251700736" from="0,3.3pt" to="135pt,3.3pt">
            <v:stroke endarrow="block"/>
          </v:line>
        </w:pict>
      </w:r>
    </w:p>
    <w:p w:rsidR="00480EDF" w:rsidRPr="00331850" w:rsidRDefault="00480EDF" w:rsidP="008E579B">
      <w:pPr>
        <w:rPr>
          <w:rFonts w:ascii="宋体" w:eastAsia="宋体"/>
          <w:sz w:val="24"/>
        </w:rPr>
      </w:pPr>
      <w:r>
        <w:rPr>
          <w:noProof/>
        </w:rPr>
        <w:pict>
          <v:line id="_x0000_s1192" style="position:absolute;z-index:251686400" from="1in,13.75pt" to="207pt,13.75pt"/>
        </w:pict>
      </w:r>
      <w:r>
        <w:rPr>
          <w:noProof/>
        </w:rPr>
        <w:pict>
          <v:line id="_x0000_s1193" style="position:absolute;z-index:251687424" from="1in,13.75pt" to="1in,29.35pt">
            <v:stroke endarrow="block"/>
          </v:line>
        </w:pict>
      </w:r>
    </w:p>
    <w:p w:rsidR="00480EDF" w:rsidRPr="00331850" w:rsidRDefault="00480EDF" w:rsidP="008E579B">
      <w:pPr>
        <w:rPr>
          <w:rFonts w:ascii="宋体" w:eastAsia="宋体"/>
          <w:sz w:val="24"/>
        </w:rPr>
      </w:pPr>
      <w:r>
        <w:rPr>
          <w:noProof/>
        </w:rPr>
        <w:pict>
          <v:rect id="_x0000_s1194" style="position:absolute;margin-left:18pt;margin-top:6.2pt;width:90pt;height:35.2pt;z-index:251663872">
            <v:textbox style="mso-next-textbox:#_x0000_s1194">
              <w:txbxContent>
                <w:p w:rsidR="00480EDF" w:rsidRDefault="00480EDF" w:rsidP="008E579B">
                  <w:pPr>
                    <w:jc w:val="center"/>
                  </w:pPr>
                  <w:r>
                    <w:rPr>
                      <w:rFonts w:hint="eastAsia"/>
                    </w:rPr>
                    <w:t>安全事故抢救</w:t>
                  </w:r>
                </w:p>
              </w:txbxContent>
            </v:textbox>
          </v:rect>
        </w:pict>
      </w:r>
      <w:r>
        <w:rPr>
          <w:noProof/>
        </w:rPr>
        <w:pict>
          <v:rect id="_x0000_s1195" style="position:absolute;margin-left:2in;margin-top:6.2pt;width:135pt;height:35.2pt;z-index:251685376">
            <v:textbox style="mso-next-textbox:#_x0000_s1195">
              <w:txbxContent>
                <w:p w:rsidR="00480EDF" w:rsidRDefault="00480EDF" w:rsidP="008E579B">
                  <w:pPr>
                    <w:jc w:val="center"/>
                  </w:pPr>
                  <w:r>
                    <w:rPr>
                      <w:rFonts w:hint="eastAsia"/>
                    </w:rPr>
                    <w:t>安全事故分析</w:t>
                  </w:r>
                </w:p>
              </w:txbxContent>
            </v:textbox>
          </v:rect>
        </w:pict>
      </w:r>
    </w:p>
    <w:p w:rsidR="00480EDF" w:rsidRPr="00331850" w:rsidRDefault="00480EDF" w:rsidP="008E579B">
      <w:pPr>
        <w:rPr>
          <w:rFonts w:ascii="宋体" w:eastAsia="宋体"/>
          <w:sz w:val="24"/>
        </w:rPr>
      </w:pPr>
      <w:r>
        <w:rPr>
          <w:noProof/>
        </w:rPr>
        <w:pict>
          <v:line id="_x0000_s1196" style="position:absolute;z-index:251688448" from="207pt,16.65pt" to="207pt,47.85pt">
            <v:stroke endarrow="block"/>
          </v:line>
        </w:pict>
      </w:r>
    </w:p>
    <w:p w:rsidR="00480EDF" w:rsidRPr="00331850" w:rsidRDefault="00480EDF" w:rsidP="008E579B">
      <w:pPr>
        <w:rPr>
          <w:rFonts w:ascii="宋体" w:eastAsia="宋体"/>
          <w:sz w:val="24"/>
        </w:rPr>
      </w:pPr>
    </w:p>
    <w:p w:rsidR="00480EDF" w:rsidRPr="00331850" w:rsidRDefault="00480EDF" w:rsidP="008E579B">
      <w:pPr>
        <w:rPr>
          <w:rFonts w:ascii="宋体" w:eastAsia="宋体"/>
          <w:sz w:val="24"/>
        </w:rPr>
      </w:pPr>
      <w:r>
        <w:rPr>
          <w:noProof/>
        </w:rPr>
        <w:pict>
          <v:line id="_x0000_s1197" style="position:absolute;z-index:251694592" from="261pt,19.5pt" to="306pt,19.5pt">
            <v:stroke endarrow="block"/>
          </v:line>
        </w:pict>
      </w:r>
      <w:r>
        <w:rPr>
          <w:noProof/>
        </w:rPr>
        <w:pict>
          <v:rect id="_x0000_s1198" style="position:absolute;margin-left:306pt;margin-top:1.5pt;width:108pt;height:31.2pt;z-index:251703808">
            <v:textbox style="mso-next-textbox:#_x0000_s1198">
              <w:txbxContent>
                <w:p w:rsidR="00480EDF" w:rsidRDefault="00480EDF" w:rsidP="008E579B">
                  <w:pPr>
                    <w:jc w:val="center"/>
                  </w:pPr>
                  <w:r>
                    <w:rPr>
                      <w:rFonts w:hint="eastAsia"/>
                    </w:rPr>
                    <w:t>安全事故处理</w:t>
                  </w:r>
                </w:p>
              </w:txbxContent>
            </v:textbox>
          </v:rect>
        </w:pict>
      </w:r>
      <w:r>
        <w:rPr>
          <w:noProof/>
        </w:rPr>
        <w:pict>
          <v:rect id="_x0000_s1199" style="position:absolute;margin-left:126pt;margin-top:1.5pt;width:135pt;height:31.2pt;z-index:251693568">
            <v:textbox style="mso-next-textbox:#_x0000_s1199">
              <w:txbxContent>
                <w:p w:rsidR="00480EDF" w:rsidRDefault="00480EDF" w:rsidP="008E579B">
                  <w:pPr>
                    <w:jc w:val="center"/>
                  </w:pPr>
                  <w:r>
                    <w:rPr>
                      <w:rFonts w:hint="eastAsia"/>
                    </w:rPr>
                    <w:t>安全事故报告</w:t>
                  </w:r>
                </w:p>
              </w:txbxContent>
            </v:textbox>
          </v:rect>
        </w:pict>
      </w:r>
    </w:p>
    <w:p w:rsidR="00480EDF" w:rsidRPr="00331850" w:rsidRDefault="00480EDF" w:rsidP="008E579B">
      <w:pPr>
        <w:rPr>
          <w:rFonts w:ascii="宋体" w:eastAsia="宋体"/>
          <w:sz w:val="24"/>
        </w:rPr>
      </w:pPr>
    </w:p>
    <w:p w:rsidR="00480EDF" w:rsidRPr="00331850" w:rsidRDefault="00480EDF" w:rsidP="008E579B">
      <w:pPr>
        <w:rPr>
          <w:rFonts w:ascii="宋体" w:eastAsia="宋体"/>
          <w:sz w:val="24"/>
        </w:rPr>
      </w:pPr>
    </w:p>
    <w:p w:rsidR="00480EDF" w:rsidRPr="00331850" w:rsidRDefault="00480EDF" w:rsidP="008E579B">
      <w:pPr>
        <w:rPr>
          <w:rFonts w:ascii="宋体" w:eastAsia="宋体"/>
          <w:sz w:val="24"/>
        </w:rPr>
      </w:pPr>
    </w:p>
    <w:p w:rsidR="00480EDF" w:rsidRPr="00331850" w:rsidRDefault="00480EDF" w:rsidP="008E579B">
      <w:pPr>
        <w:rPr>
          <w:rFonts w:ascii="宋体" w:eastAsia="宋体"/>
          <w:sz w:val="24"/>
        </w:rPr>
      </w:pPr>
    </w:p>
    <w:p w:rsidR="00480EDF" w:rsidRPr="00331850" w:rsidRDefault="00480EDF" w:rsidP="008E579B">
      <w:pPr>
        <w:rPr>
          <w:rFonts w:ascii="宋体" w:eastAsia="宋体"/>
          <w:sz w:val="24"/>
        </w:rPr>
      </w:pPr>
    </w:p>
    <w:p w:rsidR="00480EDF" w:rsidRPr="00331850" w:rsidRDefault="00480EDF" w:rsidP="008E579B">
      <w:pPr>
        <w:tabs>
          <w:tab w:val="left" w:pos="3210"/>
        </w:tabs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ab/>
      </w:r>
    </w:p>
    <w:p w:rsidR="00480EDF" w:rsidRDefault="00480EDF" w:rsidP="008D7EE9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、证件转出、注销</w:t>
      </w:r>
    </w:p>
    <w:p w:rsidR="00480EDF" w:rsidRDefault="00480EDF" w:rsidP="008D7EE9">
      <w:pPr>
        <w:pStyle w:val="1"/>
        <w:spacing w:line="220" w:lineRule="atLeast"/>
        <w:ind w:left="128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200" style="position:absolute;left:0;text-align:left;margin-left:61.55pt;margin-top:11.1pt;width:106.45pt;height:27.95pt;z-index:251736576">
            <v:textbox style="mso-next-textbox:#_x0000_s1200">
              <w:txbxContent>
                <w:p w:rsidR="00480EDF" w:rsidRDefault="00480EDF" w:rsidP="009160BC">
                  <w:pPr>
                    <w:ind w:firstLineChars="300" w:firstLine="31680"/>
                  </w:pPr>
                  <w:r>
                    <w:rPr>
                      <w:rFonts w:hint="eastAsia"/>
                    </w:rPr>
                    <w:t>申请人</w:t>
                  </w:r>
                </w:p>
              </w:txbxContent>
            </v:textbox>
          </v:rect>
        </w:pict>
      </w:r>
    </w:p>
    <w:p w:rsidR="00480EDF" w:rsidRDefault="00480EDF" w:rsidP="008D7EE9">
      <w:pPr>
        <w:spacing w:line="220" w:lineRule="atLeast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line id="_x0000_s1201" style="position:absolute;z-index:251738624" from="115.65pt,10.9pt" to="115.7pt,45.4pt">
            <v:stroke startarrow="block" endarrow="block"/>
          </v:line>
        </w:pict>
      </w:r>
    </w:p>
    <w:p w:rsidR="00480EDF" w:rsidRDefault="00480EDF" w:rsidP="008D7EE9">
      <w:pPr>
        <w:spacing w:line="220" w:lineRule="atLeast"/>
        <w:ind w:left="72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202" style="position:absolute;left:0;text-align:left;margin-left:63pt;margin-top:17.4pt;width:108pt;height:31.1pt;z-index:251732480">
            <v:textbox style="mso-next-textbox:#_x0000_s1202">
              <w:txbxContent>
                <w:p w:rsidR="00480EDF" w:rsidRDefault="00480EDF" w:rsidP="000B6F51">
                  <w:pPr>
                    <w:ind w:firstLineChars="150" w:firstLine="31680"/>
                  </w:pPr>
                  <w:r>
                    <w:rPr>
                      <w:rFonts w:hint="eastAsia"/>
                    </w:rPr>
                    <w:t>综合经营部</w:t>
                  </w:r>
                </w:p>
              </w:txbxContent>
            </v:textbox>
          </v:rect>
        </w:pict>
      </w:r>
    </w:p>
    <w:p w:rsidR="00480EDF" w:rsidRDefault="00480EDF" w:rsidP="008D7EE9">
      <w:pPr>
        <w:pStyle w:val="1"/>
        <w:tabs>
          <w:tab w:val="left" w:pos="6483"/>
        </w:tabs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shape id="_x0000_s1203" type="#_x0000_t202" style="position:absolute;left:0;text-align:left;margin-left:9pt;margin-top:16.25pt;width:28.35pt;height:49.95pt;z-index:251735552" stroked="f">
            <v:shadow type="perspective" opacity=".5" origin=",.5" offset=".00881mm,.00881mm" matrix=",56756f,,.5"/>
            <v:textbox style="mso-next-textbox:#_x0000_s1203">
              <w:txbxContent>
                <w:p w:rsidR="00480EDF" w:rsidRDefault="00480EDF" w:rsidP="008D7EE9">
                  <w:r>
                    <w:rPr>
                      <w:rFonts w:hint="eastAsia"/>
                    </w:rPr>
                    <w:t>同意</w:t>
                  </w:r>
                </w:p>
                <w:p w:rsidR="00480EDF" w:rsidRDefault="00480EDF" w:rsidP="008D7EE9"/>
              </w:txbxContent>
            </v:textbox>
          </v:shape>
        </w:pict>
      </w:r>
      <w:r>
        <w:rPr>
          <w:noProof/>
        </w:rPr>
        <w:pict>
          <v:line id="_x0000_s1204" style="position:absolute;left:0;text-align:left;flip:y;z-index:251737600" from="36pt,7.25pt" to="64.5pt,7.4pt">
            <v:stroke endarrow="block"/>
          </v:line>
        </w:pict>
      </w:r>
      <w:r>
        <w:rPr>
          <w:noProof/>
        </w:rPr>
        <w:pict>
          <v:line id="_x0000_s1205" style="position:absolute;left:0;text-align:left;z-index:251753984" from="36pt,7.25pt" to="36pt,61.25pt"/>
        </w:pict>
      </w:r>
      <w:r>
        <w:rPr>
          <w:noProof/>
        </w:rPr>
        <w:pict>
          <v:shape id="_x0000_s1206" type="#_x0000_t32" style="position:absolute;left:0;text-align:left;margin-left:114.3pt;margin-top:20.35pt;width:.05pt;height:32.3pt;z-index:251733504" o:connectortype="straight">
            <v:stroke endarrow="block"/>
          </v:shape>
        </w:pic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hint="eastAsia"/>
        </w:rPr>
        <w:t>不同意</w:t>
      </w:r>
      <w:r>
        <w:t xml:space="preserve">                                                       </w:t>
      </w:r>
    </w:p>
    <w:p w:rsidR="00480EDF" w:rsidRDefault="00480EDF" w:rsidP="008D7EE9">
      <w:pPr>
        <w:pStyle w:val="1"/>
        <w:spacing w:line="220" w:lineRule="atLeast"/>
        <w:ind w:left="1440" w:firstLineChars="0" w:firstLine="0"/>
        <w:rPr>
          <w:rFonts w:ascii="宋体" w:eastAsia="宋体" w:hAnsi="宋体"/>
          <w:sz w:val="28"/>
          <w:szCs w:val="28"/>
        </w:rPr>
      </w:pPr>
    </w:p>
    <w:p w:rsidR="00480EDF" w:rsidRDefault="00480EDF" w:rsidP="008D7EE9">
      <w:pPr>
        <w:pStyle w:val="1"/>
        <w:ind w:firstLine="3168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line id="_x0000_s1207" style="position:absolute;left:0;text-align:left;z-index:251755008" from="36pt,8.85pt" to="63pt,8.85pt"/>
        </w:pict>
      </w:r>
      <w:r>
        <w:rPr>
          <w:noProof/>
        </w:rPr>
        <w:pict>
          <v:rect id="_x0000_s1208" style="position:absolute;left:0;text-align:left;margin-left:63pt;margin-top:-.15pt;width:108pt;height:27pt;z-index:251734528">
            <v:textbox style="mso-next-textbox:#_x0000_s1208">
              <w:txbxContent>
                <w:p w:rsidR="00480EDF" w:rsidRDefault="00480EDF" w:rsidP="000B6F51">
                  <w:pPr>
                    <w:ind w:firstLineChars="50" w:firstLine="31680"/>
                  </w:pPr>
                  <w:r>
                    <w:t xml:space="preserve">       </w:t>
                  </w:r>
                  <w:r>
                    <w:rPr>
                      <w:rFonts w:hint="eastAsia"/>
                    </w:rPr>
                    <w:t>总经理</w:t>
                  </w:r>
                </w:p>
                <w:p w:rsidR="00480EDF" w:rsidRDefault="00480EDF" w:rsidP="008D7EE9"/>
              </w:txbxContent>
            </v:textbox>
          </v:rect>
        </w:pict>
      </w:r>
    </w:p>
    <w:p w:rsidR="00480EDF" w:rsidRDefault="00480EDF" w:rsidP="008D7EE9">
      <w:pPr>
        <w:tabs>
          <w:tab w:val="left" w:pos="2160"/>
        </w:tabs>
        <w:spacing w:line="22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:rsidR="00480EDF" w:rsidRDefault="00480EDF" w:rsidP="008D7EE9">
      <w:pPr>
        <w:spacing w:line="220" w:lineRule="atLeast"/>
        <w:rPr>
          <w:rFonts w:ascii="宋体" w:eastAsia="宋体" w:hAnsi="宋体"/>
          <w:sz w:val="28"/>
          <w:szCs w:val="28"/>
        </w:rPr>
      </w:pPr>
    </w:p>
    <w:p w:rsidR="00480EDF" w:rsidRDefault="00480EDF" w:rsidP="008D7EE9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480EDF" w:rsidRDefault="00480EDF" w:rsidP="008D7EE9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三、财务部</w:t>
      </w:r>
    </w:p>
    <w:p w:rsidR="00480EDF" w:rsidRDefault="00480EDF" w:rsidP="001F2FD1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480EDF" w:rsidRDefault="00480EDF" w:rsidP="001F2FD1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、资金申请</w:t>
      </w:r>
    </w:p>
    <w:p w:rsidR="00480EDF" w:rsidRDefault="00480EDF" w:rsidP="001F2FD1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209" style="position:absolute;left:0;text-align:left;margin-left:55.3pt;margin-top:25.95pt;width:115.3pt;height:22.2pt;z-index:251743744">
            <v:textbox style="mso-next-textbox:#_x0000_s1209">
              <w:txbxContent>
                <w:p w:rsidR="00480EDF" w:rsidRDefault="00480EDF" w:rsidP="001F2FD1">
                  <w:r>
                    <w:t xml:space="preserve">         </w:t>
                  </w:r>
                  <w:r>
                    <w:rPr>
                      <w:rFonts w:hint="eastAsia"/>
                    </w:rPr>
                    <w:t>申请人</w:t>
                  </w:r>
                </w:p>
              </w:txbxContent>
            </v:textbox>
          </v:rect>
        </w:pict>
      </w:r>
    </w:p>
    <w:p w:rsidR="00480EDF" w:rsidRDefault="00480EDF" w:rsidP="001F2FD1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line id="_x0000_s1210" style="position:absolute;left:0;text-align:left;z-index:251740672" from="113.45pt,20pt" to="113.5pt,37.25pt">
            <v:stroke endarrow="block"/>
          </v:line>
        </w:pict>
      </w:r>
    </w:p>
    <w:p w:rsidR="00480EDF" w:rsidRDefault="00480EDF" w:rsidP="001F2FD1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211" style="position:absolute;left:0;text-align:left;margin-left:55.3pt;margin-top:10.3pt;width:115.3pt;height:22.2pt;z-index:251739648">
            <v:textbox>
              <w:txbxContent>
                <w:p w:rsidR="00480EDF" w:rsidRDefault="00480EDF" w:rsidP="001F2FD1">
                  <w:r>
                    <w:t xml:space="preserve">       </w:t>
                  </w:r>
                  <w:r>
                    <w:rPr>
                      <w:rFonts w:hint="eastAsia"/>
                    </w:rPr>
                    <w:t>部门经理</w:t>
                  </w:r>
                </w:p>
              </w:txbxContent>
            </v:textbox>
          </v:rect>
        </w:pict>
      </w:r>
    </w:p>
    <w:p w:rsidR="00480EDF" w:rsidRDefault="00480EDF" w:rsidP="001F2FD1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212" style="position:absolute;left:0;text-align:left;margin-left:56.35pt;margin-top:22.1pt;width:115.3pt;height:22.2pt;z-index:251742720">
            <v:textbox>
              <w:txbxContent>
                <w:p w:rsidR="00480EDF" w:rsidRDefault="00480EDF" w:rsidP="001F2FD1">
                  <w:r>
                    <w:t xml:space="preserve">       </w:t>
                  </w:r>
                  <w:r>
                    <w:rPr>
                      <w:rFonts w:hint="eastAsia"/>
                    </w:rPr>
                    <w:t>总经理</w:t>
                  </w:r>
                </w:p>
              </w:txbxContent>
            </v:textbox>
          </v:rect>
        </w:pict>
      </w:r>
      <w:r>
        <w:rPr>
          <w:noProof/>
        </w:rPr>
        <w:pict>
          <v:line id="_x0000_s1213" style="position:absolute;left:0;text-align:left;z-index:251741696" from="113.4pt,5.4pt" to="113.45pt,22.65pt">
            <v:stroke endarrow="block"/>
          </v:line>
        </w:pict>
      </w:r>
    </w:p>
    <w:p w:rsidR="00480EDF" w:rsidRDefault="00480EDF" w:rsidP="001F2FD1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line id="_x0000_s1214" style="position:absolute;left:0;text-align:left;z-index:251744768" from="113.85pt,19.7pt" to="113.9pt,36.95pt">
            <v:stroke endarrow="block"/>
          </v:line>
        </w:pict>
      </w:r>
    </w:p>
    <w:p w:rsidR="00480EDF" w:rsidRDefault="00480EDF" w:rsidP="001F2FD1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215" style="position:absolute;left:0;text-align:left;margin-left:56.8pt;margin-top:8.25pt;width:115.3pt;height:22.2pt;z-index:251745792">
            <v:textbox>
              <w:txbxContent>
                <w:p w:rsidR="00480EDF" w:rsidRDefault="00480EDF" w:rsidP="001F2FD1">
                  <w:r>
                    <w:t xml:space="preserve">          </w:t>
                  </w:r>
                  <w:r>
                    <w:rPr>
                      <w:rFonts w:hint="eastAsia"/>
                    </w:rPr>
                    <w:t>财务部</w:t>
                  </w:r>
                </w:p>
              </w:txbxContent>
            </v:textbox>
          </v:rect>
        </w:pict>
      </w:r>
    </w:p>
    <w:p w:rsidR="00480EDF" w:rsidRDefault="00480EDF" w:rsidP="001F2FD1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480EDF" w:rsidRDefault="00480EDF" w:rsidP="001F2FD1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480EDF" w:rsidRDefault="00480EDF" w:rsidP="001F2FD1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480EDF" w:rsidRDefault="00480EDF" w:rsidP="001F2FD1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480EDF" w:rsidRDefault="00480EDF" w:rsidP="001F2FD1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480EDF" w:rsidRPr="00AA354F" w:rsidRDefault="00480EDF" w:rsidP="001F2FD1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480EDF" w:rsidRDefault="00480EDF" w:rsidP="001F2FD1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、费用报销</w:t>
      </w:r>
    </w:p>
    <w:p w:rsidR="00480EDF" w:rsidRDefault="00480EDF" w:rsidP="001F2FD1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216" style="position:absolute;left:0;text-align:left;margin-left:55.3pt;margin-top:25.95pt;width:115.3pt;height:22.2pt;z-index:251750912">
            <v:textbox style="mso-next-textbox:#_x0000_s1216">
              <w:txbxContent>
                <w:p w:rsidR="00480EDF" w:rsidRDefault="00480EDF" w:rsidP="001F2FD1">
                  <w:r>
                    <w:t xml:space="preserve">        </w:t>
                  </w:r>
                  <w:r>
                    <w:rPr>
                      <w:rFonts w:hint="eastAsia"/>
                    </w:rPr>
                    <w:t>申请人</w:t>
                  </w:r>
                </w:p>
              </w:txbxContent>
            </v:textbox>
          </v:rect>
        </w:pict>
      </w:r>
    </w:p>
    <w:p w:rsidR="00480EDF" w:rsidRDefault="00480EDF" w:rsidP="001F2FD1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line id="_x0000_s1217" style="position:absolute;left:0;text-align:left;z-index:251747840" from="113.45pt,20pt" to="113.5pt,37.25pt">
            <v:stroke endarrow="block"/>
          </v:line>
        </w:pict>
      </w:r>
    </w:p>
    <w:p w:rsidR="00480EDF" w:rsidRDefault="00480EDF" w:rsidP="001F2FD1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218" style="position:absolute;left:0;text-align:left;margin-left:55.3pt;margin-top:10.3pt;width:115.3pt;height:22.2pt;z-index:251746816">
            <v:textbox>
              <w:txbxContent>
                <w:p w:rsidR="00480EDF" w:rsidRDefault="00480EDF" w:rsidP="001F2FD1">
                  <w:r>
                    <w:t xml:space="preserve">       </w:t>
                  </w:r>
                  <w:r>
                    <w:rPr>
                      <w:rFonts w:hint="eastAsia"/>
                    </w:rPr>
                    <w:t>部门经理</w:t>
                  </w:r>
                </w:p>
              </w:txbxContent>
            </v:textbox>
          </v:rect>
        </w:pict>
      </w:r>
    </w:p>
    <w:p w:rsidR="00480EDF" w:rsidRDefault="00480EDF" w:rsidP="001F2FD1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219" style="position:absolute;left:0;text-align:left;margin-left:56.35pt;margin-top:22.1pt;width:115.3pt;height:22.2pt;z-index:251749888">
            <v:textbox>
              <w:txbxContent>
                <w:p w:rsidR="00480EDF" w:rsidRDefault="00480EDF" w:rsidP="001F2FD1">
                  <w:r>
                    <w:t xml:space="preserve">      </w:t>
                  </w:r>
                  <w:r>
                    <w:rPr>
                      <w:rFonts w:hint="eastAsia"/>
                    </w:rPr>
                    <w:t>总经理</w:t>
                  </w:r>
                </w:p>
              </w:txbxContent>
            </v:textbox>
          </v:rect>
        </w:pict>
      </w:r>
      <w:r>
        <w:rPr>
          <w:noProof/>
        </w:rPr>
        <w:pict>
          <v:line id="_x0000_s1220" style="position:absolute;left:0;text-align:left;z-index:251748864" from="113.4pt,5.4pt" to="113.45pt,22.65pt">
            <v:stroke endarrow="block"/>
          </v:line>
        </w:pict>
      </w:r>
    </w:p>
    <w:p w:rsidR="00480EDF" w:rsidRDefault="00480EDF" w:rsidP="001F2FD1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line id="_x0000_s1221" style="position:absolute;left:0;text-align:left;z-index:251751936" from="113.85pt,19.7pt" to="113.9pt,36.95pt">
            <v:stroke endarrow="block"/>
          </v:line>
        </w:pict>
      </w:r>
    </w:p>
    <w:p w:rsidR="00480EDF" w:rsidRDefault="00480EDF" w:rsidP="001F2FD1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pict>
          <v:rect id="_x0000_s1222" style="position:absolute;left:0;text-align:left;margin-left:56.8pt;margin-top:8.25pt;width:115.3pt;height:22.2pt;z-index:251752960">
            <v:textbox>
              <w:txbxContent>
                <w:p w:rsidR="00480EDF" w:rsidRDefault="00480EDF" w:rsidP="001F2FD1">
                  <w:r>
                    <w:t xml:space="preserve">          </w:t>
                  </w:r>
                  <w:r>
                    <w:rPr>
                      <w:rFonts w:hint="eastAsia"/>
                    </w:rPr>
                    <w:t>财务部</w:t>
                  </w:r>
                </w:p>
              </w:txbxContent>
            </v:textbox>
          </v:rect>
        </w:pict>
      </w:r>
    </w:p>
    <w:p w:rsidR="00480EDF" w:rsidRDefault="00480EDF" w:rsidP="001F2FD1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480EDF" w:rsidRPr="00AA354F" w:rsidRDefault="00480EDF" w:rsidP="001F2FD1">
      <w:pPr>
        <w:pStyle w:val="ListParagraph"/>
        <w:spacing w:line="220" w:lineRule="atLeast"/>
        <w:ind w:left="720" w:firstLineChars="0" w:firstLine="0"/>
        <w:rPr>
          <w:rFonts w:ascii="宋体" w:eastAsia="宋体" w:hAnsi="宋体"/>
          <w:sz w:val="28"/>
          <w:szCs w:val="28"/>
        </w:rPr>
      </w:pPr>
    </w:p>
    <w:sectPr w:rsidR="00480EDF" w:rsidRPr="00AA354F" w:rsidSect="00EB730F">
      <w:pgSz w:w="11906" w:h="16838"/>
      <w:pgMar w:top="993" w:right="1800" w:bottom="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EDF" w:rsidRDefault="00480EDF" w:rsidP="00533C58">
      <w:pPr>
        <w:spacing w:after="0"/>
      </w:pPr>
      <w:r>
        <w:separator/>
      </w:r>
    </w:p>
  </w:endnote>
  <w:endnote w:type="continuationSeparator" w:id="0">
    <w:p w:rsidR="00480EDF" w:rsidRDefault="00480EDF" w:rsidP="00533C5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altName w:val="宋体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EDF" w:rsidRDefault="00480EDF" w:rsidP="00533C58">
      <w:pPr>
        <w:spacing w:after="0"/>
      </w:pPr>
      <w:r>
        <w:separator/>
      </w:r>
    </w:p>
  </w:footnote>
  <w:footnote w:type="continuationSeparator" w:id="0">
    <w:p w:rsidR="00480EDF" w:rsidRDefault="00480EDF" w:rsidP="00533C5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1">
    <w:nsid w:val="1CBE5169"/>
    <w:multiLevelType w:val="hybridMultilevel"/>
    <w:tmpl w:val="06FEC29C"/>
    <w:lvl w:ilvl="0" w:tplc="9830083A">
      <w:start w:val="1"/>
      <w:numFmt w:val="decimal"/>
      <w:lvlText w:val="%1、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2">
    <w:nsid w:val="30660564"/>
    <w:multiLevelType w:val="hybridMultilevel"/>
    <w:tmpl w:val="29B096DE"/>
    <w:lvl w:ilvl="0" w:tplc="563486B4">
      <w:start w:val="1"/>
      <w:numFmt w:val="decimal"/>
      <w:lvlText w:val="%1、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3">
    <w:nsid w:val="33736F01"/>
    <w:multiLevelType w:val="hybridMultilevel"/>
    <w:tmpl w:val="C060BF32"/>
    <w:lvl w:ilvl="0" w:tplc="61348056">
      <w:start w:val="1"/>
      <w:numFmt w:val="decimal"/>
      <w:lvlText w:val="%1、"/>
      <w:lvlJc w:val="left"/>
      <w:pPr>
        <w:ind w:left="9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4">
    <w:nsid w:val="3FE73124"/>
    <w:multiLevelType w:val="hybridMultilevel"/>
    <w:tmpl w:val="4B9AB158"/>
    <w:lvl w:ilvl="0" w:tplc="A22ABB9E">
      <w:start w:val="1"/>
      <w:numFmt w:val="decimal"/>
      <w:lvlText w:val="%1、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5">
    <w:nsid w:val="43DB6F08"/>
    <w:multiLevelType w:val="hybridMultilevel"/>
    <w:tmpl w:val="00DEB0F2"/>
    <w:lvl w:ilvl="0" w:tplc="F2203FEE">
      <w:start w:val="1"/>
      <w:numFmt w:val="decimal"/>
      <w:lvlText w:val="%1、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6">
    <w:nsid w:val="48A05EC1"/>
    <w:multiLevelType w:val="hybridMultilevel"/>
    <w:tmpl w:val="224E73AE"/>
    <w:lvl w:ilvl="0" w:tplc="E15E7BF6">
      <w:start w:val="11"/>
      <w:numFmt w:val="decimal"/>
      <w:lvlText w:val="%1、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7">
    <w:nsid w:val="4F936E1B"/>
    <w:multiLevelType w:val="hybridMultilevel"/>
    <w:tmpl w:val="7B8046C6"/>
    <w:lvl w:ilvl="0" w:tplc="1E4A698C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61DB4994"/>
    <w:multiLevelType w:val="hybridMultilevel"/>
    <w:tmpl w:val="909AE43A"/>
    <w:lvl w:ilvl="0" w:tplc="98602B7C">
      <w:start w:val="1"/>
      <w:numFmt w:val="decimal"/>
      <w:lvlText w:val="%1、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9">
    <w:nsid w:val="63F613B6"/>
    <w:multiLevelType w:val="hybridMultilevel"/>
    <w:tmpl w:val="E20696D0"/>
    <w:lvl w:ilvl="0" w:tplc="CFAA4816">
      <w:start w:val="1"/>
      <w:numFmt w:val="decimal"/>
      <w:lvlText w:val="%1、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1456E"/>
    <w:rsid w:val="00050BC1"/>
    <w:rsid w:val="00053306"/>
    <w:rsid w:val="000535B5"/>
    <w:rsid w:val="00075EBF"/>
    <w:rsid w:val="00076571"/>
    <w:rsid w:val="000776EB"/>
    <w:rsid w:val="00085EDD"/>
    <w:rsid w:val="000879FD"/>
    <w:rsid w:val="000A7415"/>
    <w:rsid w:val="000A7C06"/>
    <w:rsid w:val="000B6F51"/>
    <w:rsid w:val="000D5503"/>
    <w:rsid w:val="000E4572"/>
    <w:rsid w:val="000E672E"/>
    <w:rsid w:val="000F0602"/>
    <w:rsid w:val="000F0D32"/>
    <w:rsid w:val="00101773"/>
    <w:rsid w:val="00105771"/>
    <w:rsid w:val="0013261E"/>
    <w:rsid w:val="00134EFC"/>
    <w:rsid w:val="00135FBF"/>
    <w:rsid w:val="00136353"/>
    <w:rsid w:val="00140163"/>
    <w:rsid w:val="00147E85"/>
    <w:rsid w:val="001502FE"/>
    <w:rsid w:val="00153C15"/>
    <w:rsid w:val="0016496C"/>
    <w:rsid w:val="001830CC"/>
    <w:rsid w:val="00187560"/>
    <w:rsid w:val="0019220B"/>
    <w:rsid w:val="00192948"/>
    <w:rsid w:val="001A5EA5"/>
    <w:rsid w:val="001C2AC0"/>
    <w:rsid w:val="001D1C41"/>
    <w:rsid w:val="001D4293"/>
    <w:rsid w:val="001D4883"/>
    <w:rsid w:val="001E04D0"/>
    <w:rsid w:val="001F2FD1"/>
    <w:rsid w:val="002062B5"/>
    <w:rsid w:val="002144B0"/>
    <w:rsid w:val="00263913"/>
    <w:rsid w:val="002833E2"/>
    <w:rsid w:val="00291E33"/>
    <w:rsid w:val="002A23C6"/>
    <w:rsid w:val="002A2765"/>
    <w:rsid w:val="002C6B2D"/>
    <w:rsid w:val="002E0996"/>
    <w:rsid w:val="002E194F"/>
    <w:rsid w:val="002E3054"/>
    <w:rsid w:val="002E4358"/>
    <w:rsid w:val="002F2CCB"/>
    <w:rsid w:val="00303EC8"/>
    <w:rsid w:val="00315C22"/>
    <w:rsid w:val="00323B43"/>
    <w:rsid w:val="00325361"/>
    <w:rsid w:val="00331850"/>
    <w:rsid w:val="003560EF"/>
    <w:rsid w:val="0036112C"/>
    <w:rsid w:val="00365401"/>
    <w:rsid w:val="00366411"/>
    <w:rsid w:val="00373C9F"/>
    <w:rsid w:val="003832FA"/>
    <w:rsid w:val="00396140"/>
    <w:rsid w:val="00396DB1"/>
    <w:rsid w:val="003A2832"/>
    <w:rsid w:val="003A61F2"/>
    <w:rsid w:val="003B3D99"/>
    <w:rsid w:val="003D37D8"/>
    <w:rsid w:val="003D3BA3"/>
    <w:rsid w:val="003E5CC2"/>
    <w:rsid w:val="003F666A"/>
    <w:rsid w:val="00405651"/>
    <w:rsid w:val="00412D3B"/>
    <w:rsid w:val="004142EF"/>
    <w:rsid w:val="00420104"/>
    <w:rsid w:val="00426133"/>
    <w:rsid w:val="004358AB"/>
    <w:rsid w:val="00445A43"/>
    <w:rsid w:val="004636A6"/>
    <w:rsid w:val="0046541D"/>
    <w:rsid w:val="00467E1C"/>
    <w:rsid w:val="004741C0"/>
    <w:rsid w:val="00480EDF"/>
    <w:rsid w:val="004A57B6"/>
    <w:rsid w:val="004C2433"/>
    <w:rsid w:val="004C70C7"/>
    <w:rsid w:val="004E557A"/>
    <w:rsid w:val="004F12F4"/>
    <w:rsid w:val="004F75E1"/>
    <w:rsid w:val="00501EBD"/>
    <w:rsid w:val="00516C7D"/>
    <w:rsid w:val="00517044"/>
    <w:rsid w:val="00533C58"/>
    <w:rsid w:val="005402AC"/>
    <w:rsid w:val="00555435"/>
    <w:rsid w:val="00570BD0"/>
    <w:rsid w:val="00573A94"/>
    <w:rsid w:val="00576703"/>
    <w:rsid w:val="005A0A1A"/>
    <w:rsid w:val="005A21C5"/>
    <w:rsid w:val="005A34F2"/>
    <w:rsid w:val="005B1E48"/>
    <w:rsid w:val="005E3790"/>
    <w:rsid w:val="005E6356"/>
    <w:rsid w:val="006154F0"/>
    <w:rsid w:val="00616D7E"/>
    <w:rsid w:val="00617789"/>
    <w:rsid w:val="00623F4A"/>
    <w:rsid w:val="0062797D"/>
    <w:rsid w:val="00630C78"/>
    <w:rsid w:val="006443C0"/>
    <w:rsid w:val="00695E97"/>
    <w:rsid w:val="006A1016"/>
    <w:rsid w:val="006A5CBC"/>
    <w:rsid w:val="006A5DFF"/>
    <w:rsid w:val="006A6915"/>
    <w:rsid w:val="006D418E"/>
    <w:rsid w:val="006E2E40"/>
    <w:rsid w:val="006E3BCF"/>
    <w:rsid w:val="00713C3D"/>
    <w:rsid w:val="00732A8E"/>
    <w:rsid w:val="007332BB"/>
    <w:rsid w:val="00745A62"/>
    <w:rsid w:val="00755628"/>
    <w:rsid w:val="00771470"/>
    <w:rsid w:val="00774745"/>
    <w:rsid w:val="007A6762"/>
    <w:rsid w:val="007A79BA"/>
    <w:rsid w:val="007C13F0"/>
    <w:rsid w:val="007D62D2"/>
    <w:rsid w:val="00802472"/>
    <w:rsid w:val="00817F8F"/>
    <w:rsid w:val="00820779"/>
    <w:rsid w:val="008409A0"/>
    <w:rsid w:val="00874322"/>
    <w:rsid w:val="00881602"/>
    <w:rsid w:val="00881959"/>
    <w:rsid w:val="00885795"/>
    <w:rsid w:val="008A3820"/>
    <w:rsid w:val="008A7C80"/>
    <w:rsid w:val="008B379F"/>
    <w:rsid w:val="008B7726"/>
    <w:rsid w:val="008C18C1"/>
    <w:rsid w:val="008D26E8"/>
    <w:rsid w:val="008D7EE9"/>
    <w:rsid w:val="008E579B"/>
    <w:rsid w:val="00900244"/>
    <w:rsid w:val="009160BC"/>
    <w:rsid w:val="00917560"/>
    <w:rsid w:val="009423F7"/>
    <w:rsid w:val="0095131B"/>
    <w:rsid w:val="00952763"/>
    <w:rsid w:val="00953897"/>
    <w:rsid w:val="00971DD7"/>
    <w:rsid w:val="00984272"/>
    <w:rsid w:val="009911E4"/>
    <w:rsid w:val="0099496D"/>
    <w:rsid w:val="009B160B"/>
    <w:rsid w:val="009B73CF"/>
    <w:rsid w:val="00A0559C"/>
    <w:rsid w:val="00A1067D"/>
    <w:rsid w:val="00A1451F"/>
    <w:rsid w:val="00A23D92"/>
    <w:rsid w:val="00A42D40"/>
    <w:rsid w:val="00A473EB"/>
    <w:rsid w:val="00A56991"/>
    <w:rsid w:val="00A96CB7"/>
    <w:rsid w:val="00AA354F"/>
    <w:rsid w:val="00AF57E1"/>
    <w:rsid w:val="00AF63A6"/>
    <w:rsid w:val="00AF7C02"/>
    <w:rsid w:val="00B10631"/>
    <w:rsid w:val="00B1469D"/>
    <w:rsid w:val="00B3088A"/>
    <w:rsid w:val="00B441C1"/>
    <w:rsid w:val="00B503B7"/>
    <w:rsid w:val="00B52AF9"/>
    <w:rsid w:val="00B604C4"/>
    <w:rsid w:val="00B708CB"/>
    <w:rsid w:val="00B72F30"/>
    <w:rsid w:val="00B80E7F"/>
    <w:rsid w:val="00BA1763"/>
    <w:rsid w:val="00BA2AE2"/>
    <w:rsid w:val="00BA529D"/>
    <w:rsid w:val="00BA7778"/>
    <w:rsid w:val="00BB1989"/>
    <w:rsid w:val="00BB3EF7"/>
    <w:rsid w:val="00BC372A"/>
    <w:rsid w:val="00BE2E79"/>
    <w:rsid w:val="00BF7C38"/>
    <w:rsid w:val="00C1631D"/>
    <w:rsid w:val="00C23ABB"/>
    <w:rsid w:val="00C24DF3"/>
    <w:rsid w:val="00C360C6"/>
    <w:rsid w:val="00C37A09"/>
    <w:rsid w:val="00C46E46"/>
    <w:rsid w:val="00C475BD"/>
    <w:rsid w:val="00C64BEA"/>
    <w:rsid w:val="00C701B8"/>
    <w:rsid w:val="00CA3B26"/>
    <w:rsid w:val="00CC12C4"/>
    <w:rsid w:val="00CC2A5D"/>
    <w:rsid w:val="00CC6022"/>
    <w:rsid w:val="00CF2C66"/>
    <w:rsid w:val="00CF7B67"/>
    <w:rsid w:val="00D01455"/>
    <w:rsid w:val="00D06A33"/>
    <w:rsid w:val="00D14B1B"/>
    <w:rsid w:val="00D26A5C"/>
    <w:rsid w:val="00D3082E"/>
    <w:rsid w:val="00D31D50"/>
    <w:rsid w:val="00D43232"/>
    <w:rsid w:val="00D46D01"/>
    <w:rsid w:val="00D8612E"/>
    <w:rsid w:val="00D873BD"/>
    <w:rsid w:val="00D92752"/>
    <w:rsid w:val="00D92C77"/>
    <w:rsid w:val="00D92F0F"/>
    <w:rsid w:val="00DA6B6E"/>
    <w:rsid w:val="00DB3121"/>
    <w:rsid w:val="00DB337A"/>
    <w:rsid w:val="00DB4150"/>
    <w:rsid w:val="00DB54FD"/>
    <w:rsid w:val="00DB7713"/>
    <w:rsid w:val="00DC27A3"/>
    <w:rsid w:val="00E00353"/>
    <w:rsid w:val="00E07427"/>
    <w:rsid w:val="00E155E9"/>
    <w:rsid w:val="00E21821"/>
    <w:rsid w:val="00E56EEC"/>
    <w:rsid w:val="00E62B08"/>
    <w:rsid w:val="00E80D66"/>
    <w:rsid w:val="00E90E2D"/>
    <w:rsid w:val="00EA6B4A"/>
    <w:rsid w:val="00EB21F5"/>
    <w:rsid w:val="00EB36C1"/>
    <w:rsid w:val="00EB6AEA"/>
    <w:rsid w:val="00EB6C6E"/>
    <w:rsid w:val="00EB730F"/>
    <w:rsid w:val="00ED0A2A"/>
    <w:rsid w:val="00ED2D93"/>
    <w:rsid w:val="00F166E4"/>
    <w:rsid w:val="00F20996"/>
    <w:rsid w:val="00F30481"/>
    <w:rsid w:val="00F36D11"/>
    <w:rsid w:val="00F503B1"/>
    <w:rsid w:val="00F55E02"/>
    <w:rsid w:val="00F5692A"/>
    <w:rsid w:val="00F714C7"/>
    <w:rsid w:val="00F72A52"/>
    <w:rsid w:val="00F73827"/>
    <w:rsid w:val="00FA4818"/>
    <w:rsid w:val="00FC635B"/>
    <w:rsid w:val="00FD12D5"/>
    <w:rsid w:val="00FE3BBE"/>
    <w:rsid w:val="00FE7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Tahoma" w:hAnsi="Tahoma"/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33C5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33C58"/>
    <w:rPr>
      <w:rFonts w:ascii="Tahoma" w:hAnsi="Tahoma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533C5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33C58"/>
    <w:rPr>
      <w:rFonts w:ascii="Tahoma" w:hAnsi="Tahoma"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1A5EA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6A1016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A1016"/>
    <w:rPr>
      <w:rFonts w:ascii="Tahoma" w:hAnsi="Tahoma" w:cs="Times New Roman"/>
      <w:sz w:val="18"/>
      <w:szCs w:val="18"/>
    </w:rPr>
  </w:style>
  <w:style w:type="paragraph" w:customStyle="1" w:styleId="1">
    <w:name w:val="列出段落1"/>
    <w:basedOn w:val="Normal"/>
    <w:uiPriority w:val="99"/>
    <w:rsid w:val="00745A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2685</TotalTime>
  <Pages>10</Pages>
  <Words>111</Words>
  <Characters>638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安改茹</cp:lastModifiedBy>
  <cp:revision>145</cp:revision>
  <cp:lastPrinted>2018-11-01T05:37:00Z</cp:lastPrinted>
  <dcterms:created xsi:type="dcterms:W3CDTF">2008-09-11T17:20:00Z</dcterms:created>
  <dcterms:modified xsi:type="dcterms:W3CDTF">2019-06-14T07:44:00Z</dcterms:modified>
</cp:coreProperties>
</file>